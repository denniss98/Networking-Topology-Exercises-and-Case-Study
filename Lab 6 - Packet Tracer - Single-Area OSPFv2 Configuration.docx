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56B4F3" w14:textId="3DCED27C" w:rsidR="004D36D7" w:rsidRPr="00FD4A68" w:rsidRDefault="00CB4024" w:rsidP="00B47940">
      <w:pPr>
        <w:pStyle w:val="Title"/>
        <w:rPr>
          <w:rStyle w:val="LabTitleInstVersred"/>
          <w:b/>
          <w:color w:val="auto"/>
        </w:rPr>
      </w:pPr>
      <w:sdt>
        <w:sdtPr>
          <w:alias w:val="Title"/>
          <w:tag w:val=""/>
          <w:id w:val="-487021785"/>
          <w:placeholder>
            <w:docPart w:val="D2F3847139664C3B8BD35374160304BC"/>
          </w:placeholder>
          <w:dataBinding w:prefixMappings="xmlns:ns0='http://purl.org/dc/elements/1.1/' xmlns:ns1='http://schemas.openxmlformats.org/package/2006/metadata/core-properties' " w:xpath="/ns1:coreProperties[1]/ns0:title[1]" w:storeItemID="{6C3C8BC8-F283-45AE-878A-BAB7291924A1}"/>
          <w:text/>
        </w:sdtPr>
        <w:sdtEndPr/>
        <w:sdtContent>
          <w:r w:rsidRPr="00CB4024">
            <w:t xml:space="preserve">Lab 6 - </w:t>
          </w:r>
          <w:r w:rsidR="00F70F2C" w:rsidRPr="00CB4024">
            <w:t xml:space="preserve">Packet Tracer </w:t>
          </w:r>
          <w:r w:rsidR="0065135F" w:rsidRPr="00CB4024">
            <w:t>-</w:t>
          </w:r>
          <w:r w:rsidR="00F70F2C" w:rsidRPr="00CB4024">
            <w:t xml:space="preserve"> Single-Area OSPFv2 Configuration</w:t>
          </w:r>
        </w:sdtContent>
      </w:sdt>
    </w:p>
    <w:p w14:paraId="7B68A9C3" w14:textId="77777777" w:rsidR="00F70F2C" w:rsidRPr="00FE2023" w:rsidRDefault="00F70F2C" w:rsidP="00F70F2C">
      <w:pPr>
        <w:pStyle w:val="Heading1"/>
        <w:numPr>
          <w:ilvl w:val="0"/>
          <w:numId w:val="0"/>
        </w:numPr>
        <w:rPr>
          <w:b w:val="0"/>
          <w:bCs w:val="0"/>
          <w:iCs/>
        </w:rPr>
      </w:pPr>
      <w:r w:rsidRPr="00FE2023">
        <w:t>Addressing Table</w:t>
      </w:r>
      <w:bookmarkStart w:id="0" w:name="_GoBack"/>
      <w:bookmarkEnd w:id="0"/>
    </w:p>
    <w:tbl>
      <w:tblPr>
        <w:tblStyle w:val="TableGrid1"/>
        <w:tblW w:w="0" w:type="auto"/>
        <w:jc w:val="center"/>
        <w:tblLook w:val="04A0" w:firstRow="1" w:lastRow="0" w:firstColumn="1" w:lastColumn="0" w:noHBand="0" w:noVBand="1"/>
        <w:tblDescription w:val="This table shows the addressing for the Device, Interface, IP Address / Prefix."/>
      </w:tblPr>
      <w:tblGrid>
        <w:gridCol w:w="3356"/>
        <w:gridCol w:w="3357"/>
        <w:gridCol w:w="3357"/>
      </w:tblGrid>
      <w:tr w:rsidR="00F70F2C" w:rsidRPr="00A1572E" w14:paraId="70FF0340" w14:textId="77777777" w:rsidTr="00F70F2C">
        <w:trPr>
          <w:cantSplit/>
          <w:trHeight w:val="404"/>
          <w:tblHeader/>
          <w:jc w:val="center"/>
        </w:trPr>
        <w:tc>
          <w:tcPr>
            <w:tcW w:w="3356" w:type="dxa"/>
            <w:tcBorders>
              <w:bottom w:val="single" w:sz="4" w:space="0" w:color="auto"/>
            </w:tcBorders>
            <w:shd w:val="clear" w:color="auto" w:fill="DBE5F1" w:themeFill="accent1" w:themeFillTint="33"/>
            <w:vAlign w:val="center"/>
          </w:tcPr>
          <w:p w14:paraId="794595B9" w14:textId="77777777" w:rsidR="00F70F2C" w:rsidRPr="00A1572E" w:rsidRDefault="00F70F2C" w:rsidP="00284719">
            <w:pPr>
              <w:pStyle w:val="TableHeading"/>
            </w:pPr>
            <w:r w:rsidRPr="00A1572E">
              <w:t>Device</w:t>
            </w:r>
          </w:p>
        </w:tc>
        <w:tc>
          <w:tcPr>
            <w:tcW w:w="3357" w:type="dxa"/>
            <w:shd w:val="clear" w:color="auto" w:fill="DBE5F1" w:themeFill="accent1" w:themeFillTint="33"/>
            <w:vAlign w:val="center"/>
          </w:tcPr>
          <w:p w14:paraId="7D8DCC05" w14:textId="77777777" w:rsidR="00F70F2C" w:rsidRPr="00A1572E" w:rsidRDefault="00F70F2C" w:rsidP="00284719">
            <w:pPr>
              <w:pStyle w:val="TableHeading"/>
            </w:pPr>
            <w:r w:rsidRPr="00A1572E">
              <w:t>Interface</w:t>
            </w:r>
          </w:p>
        </w:tc>
        <w:tc>
          <w:tcPr>
            <w:tcW w:w="3357" w:type="dxa"/>
            <w:shd w:val="clear" w:color="auto" w:fill="DBE5F1" w:themeFill="accent1" w:themeFillTint="33"/>
            <w:vAlign w:val="center"/>
          </w:tcPr>
          <w:p w14:paraId="43D8D8B9" w14:textId="77777777" w:rsidR="00F70F2C" w:rsidRPr="00A1572E" w:rsidRDefault="00F70F2C" w:rsidP="00284719">
            <w:pPr>
              <w:pStyle w:val="TableHeading"/>
            </w:pPr>
            <w:r w:rsidRPr="00A1572E">
              <w:t>IP Address</w:t>
            </w:r>
            <w:r w:rsidR="00A56C7E">
              <w:t xml:space="preserve"> / Prefix</w:t>
            </w:r>
          </w:p>
        </w:tc>
      </w:tr>
      <w:tr w:rsidR="00F70F2C" w:rsidRPr="00A1572E" w14:paraId="30B393E5" w14:textId="77777777" w:rsidTr="00F70F2C">
        <w:trPr>
          <w:trHeight w:val="432"/>
          <w:jc w:val="center"/>
        </w:trPr>
        <w:tc>
          <w:tcPr>
            <w:tcW w:w="3356" w:type="dxa"/>
            <w:tcBorders>
              <w:bottom w:val="nil"/>
            </w:tcBorders>
          </w:tcPr>
          <w:p w14:paraId="022CAA7C" w14:textId="77777777" w:rsidR="00F70F2C" w:rsidRPr="00A1572E" w:rsidRDefault="00F70F2C" w:rsidP="00284719">
            <w:pPr>
              <w:pStyle w:val="TableText"/>
            </w:pPr>
            <w:r w:rsidRPr="00A1572E">
              <w:t>P2P-1</w:t>
            </w:r>
          </w:p>
        </w:tc>
        <w:tc>
          <w:tcPr>
            <w:tcW w:w="3357" w:type="dxa"/>
            <w:vAlign w:val="center"/>
          </w:tcPr>
          <w:p w14:paraId="069510D2" w14:textId="77777777" w:rsidR="00F70F2C" w:rsidRPr="00F70F2C" w:rsidRDefault="00F70F2C" w:rsidP="00F70F2C">
            <w:pPr>
              <w:pStyle w:val="TableText"/>
            </w:pPr>
            <w:r w:rsidRPr="00F70F2C">
              <w:t>S0/1/0</w:t>
            </w:r>
          </w:p>
        </w:tc>
        <w:tc>
          <w:tcPr>
            <w:tcW w:w="3357" w:type="dxa"/>
            <w:vAlign w:val="center"/>
          </w:tcPr>
          <w:p w14:paraId="1FB2FD7E" w14:textId="77777777" w:rsidR="00F70F2C" w:rsidRPr="00F70F2C" w:rsidRDefault="00F70F2C" w:rsidP="00F70F2C">
            <w:pPr>
              <w:pStyle w:val="TableText"/>
            </w:pPr>
            <w:r w:rsidRPr="00F70F2C">
              <w:t>10.0.0.1/30</w:t>
            </w:r>
          </w:p>
        </w:tc>
      </w:tr>
      <w:tr w:rsidR="00F70F2C" w:rsidRPr="00A1572E" w14:paraId="6DD70192" w14:textId="77777777" w:rsidTr="00F70F2C">
        <w:trPr>
          <w:trHeight w:val="432"/>
          <w:jc w:val="center"/>
        </w:trPr>
        <w:tc>
          <w:tcPr>
            <w:tcW w:w="3356" w:type="dxa"/>
            <w:tcBorders>
              <w:top w:val="nil"/>
              <w:bottom w:val="nil"/>
            </w:tcBorders>
          </w:tcPr>
          <w:p w14:paraId="743D8D92" w14:textId="77777777" w:rsidR="00F70F2C" w:rsidRPr="00CA6D40" w:rsidRDefault="00F70F2C" w:rsidP="00F70F2C">
            <w:pPr>
              <w:pStyle w:val="ConfigWindow"/>
            </w:pPr>
            <w:r w:rsidRPr="00CA6D40">
              <w:t>P2P-1</w:t>
            </w:r>
          </w:p>
        </w:tc>
        <w:tc>
          <w:tcPr>
            <w:tcW w:w="3357" w:type="dxa"/>
            <w:vAlign w:val="center"/>
          </w:tcPr>
          <w:p w14:paraId="786D0645" w14:textId="77777777" w:rsidR="00F70F2C" w:rsidRPr="00F70F2C" w:rsidRDefault="00F70F2C" w:rsidP="00F70F2C">
            <w:pPr>
              <w:pStyle w:val="TableText"/>
            </w:pPr>
            <w:r w:rsidRPr="00F70F2C">
              <w:t>S0/1/1</w:t>
            </w:r>
          </w:p>
        </w:tc>
        <w:tc>
          <w:tcPr>
            <w:tcW w:w="3357" w:type="dxa"/>
            <w:vAlign w:val="center"/>
          </w:tcPr>
          <w:p w14:paraId="099680C7" w14:textId="77777777" w:rsidR="00F70F2C" w:rsidRPr="00F70F2C" w:rsidRDefault="00F70F2C" w:rsidP="00F70F2C">
            <w:pPr>
              <w:pStyle w:val="TableText"/>
            </w:pPr>
            <w:r w:rsidRPr="00F70F2C">
              <w:t>10.0.0.9/30</w:t>
            </w:r>
          </w:p>
        </w:tc>
      </w:tr>
      <w:tr w:rsidR="00F70F2C" w:rsidRPr="00A1572E" w14:paraId="4CB2DE85" w14:textId="77777777" w:rsidTr="00F70F2C">
        <w:trPr>
          <w:trHeight w:val="432"/>
          <w:jc w:val="center"/>
        </w:trPr>
        <w:tc>
          <w:tcPr>
            <w:tcW w:w="3356" w:type="dxa"/>
            <w:tcBorders>
              <w:top w:val="nil"/>
              <w:bottom w:val="single" w:sz="4" w:space="0" w:color="auto"/>
            </w:tcBorders>
          </w:tcPr>
          <w:p w14:paraId="6C642F7A" w14:textId="77777777" w:rsidR="00F70F2C" w:rsidRPr="00A1572E" w:rsidRDefault="00F70F2C" w:rsidP="00F70F2C">
            <w:pPr>
              <w:pStyle w:val="ConfigWindow"/>
            </w:pPr>
            <w:r w:rsidRPr="00CA6D40">
              <w:t>P2P-1</w:t>
            </w:r>
          </w:p>
        </w:tc>
        <w:tc>
          <w:tcPr>
            <w:tcW w:w="3357" w:type="dxa"/>
            <w:vAlign w:val="center"/>
          </w:tcPr>
          <w:p w14:paraId="5A7E5BD2" w14:textId="77777777" w:rsidR="00F70F2C" w:rsidRPr="00F70F2C" w:rsidRDefault="00F70F2C" w:rsidP="00F70F2C">
            <w:pPr>
              <w:pStyle w:val="TableText"/>
            </w:pPr>
            <w:r w:rsidRPr="00F70F2C">
              <w:t>S0/2/0</w:t>
            </w:r>
          </w:p>
        </w:tc>
        <w:tc>
          <w:tcPr>
            <w:tcW w:w="3357" w:type="dxa"/>
            <w:vAlign w:val="center"/>
          </w:tcPr>
          <w:p w14:paraId="3C9574E9" w14:textId="77777777" w:rsidR="00F70F2C" w:rsidRPr="00F70F2C" w:rsidRDefault="00F70F2C" w:rsidP="00F70F2C">
            <w:pPr>
              <w:pStyle w:val="TableText"/>
            </w:pPr>
            <w:r w:rsidRPr="00F70F2C">
              <w:t>10.0.0.13/30</w:t>
            </w:r>
          </w:p>
        </w:tc>
      </w:tr>
      <w:tr w:rsidR="00F70F2C" w:rsidRPr="00A1572E" w14:paraId="35DE1BDB" w14:textId="77777777" w:rsidTr="00194D56">
        <w:trPr>
          <w:trHeight w:val="432"/>
          <w:jc w:val="center"/>
        </w:trPr>
        <w:tc>
          <w:tcPr>
            <w:tcW w:w="3356" w:type="dxa"/>
            <w:tcBorders>
              <w:bottom w:val="nil"/>
            </w:tcBorders>
            <w:shd w:val="clear" w:color="auto" w:fill="F2F2F2" w:themeFill="background1" w:themeFillShade="F2"/>
          </w:tcPr>
          <w:p w14:paraId="050F5FEC" w14:textId="77777777" w:rsidR="00F70F2C" w:rsidRPr="00A1572E" w:rsidRDefault="00F70F2C" w:rsidP="00284719">
            <w:pPr>
              <w:pStyle w:val="TableText"/>
            </w:pPr>
            <w:r w:rsidRPr="00A1572E">
              <w:t>P2P-2</w:t>
            </w:r>
          </w:p>
        </w:tc>
        <w:tc>
          <w:tcPr>
            <w:tcW w:w="3357" w:type="dxa"/>
            <w:shd w:val="clear" w:color="auto" w:fill="F2F2F2" w:themeFill="background1" w:themeFillShade="F2"/>
            <w:vAlign w:val="center"/>
          </w:tcPr>
          <w:p w14:paraId="39DF9EC7" w14:textId="77777777" w:rsidR="00F70F2C" w:rsidRPr="00F70F2C" w:rsidRDefault="00F70F2C" w:rsidP="00F70F2C">
            <w:pPr>
              <w:pStyle w:val="TableText"/>
            </w:pPr>
            <w:r w:rsidRPr="00F70F2C">
              <w:t>S0/1/0</w:t>
            </w:r>
          </w:p>
        </w:tc>
        <w:tc>
          <w:tcPr>
            <w:tcW w:w="3357" w:type="dxa"/>
            <w:shd w:val="clear" w:color="auto" w:fill="F2F2F2" w:themeFill="background1" w:themeFillShade="F2"/>
            <w:vAlign w:val="center"/>
          </w:tcPr>
          <w:p w14:paraId="52DAFB0E" w14:textId="77777777" w:rsidR="00F70F2C" w:rsidRPr="00F70F2C" w:rsidRDefault="00F70F2C" w:rsidP="00F70F2C">
            <w:pPr>
              <w:pStyle w:val="TableText"/>
            </w:pPr>
            <w:r w:rsidRPr="00F70F2C">
              <w:t>10.0.0.2/30</w:t>
            </w:r>
          </w:p>
        </w:tc>
      </w:tr>
      <w:tr w:rsidR="00F70F2C" w:rsidRPr="00A1572E" w14:paraId="4D90374C" w14:textId="77777777" w:rsidTr="00194D56">
        <w:trPr>
          <w:trHeight w:val="432"/>
          <w:jc w:val="center"/>
        </w:trPr>
        <w:tc>
          <w:tcPr>
            <w:tcW w:w="3356" w:type="dxa"/>
            <w:tcBorders>
              <w:top w:val="nil"/>
              <w:bottom w:val="nil"/>
            </w:tcBorders>
            <w:shd w:val="clear" w:color="auto" w:fill="F2F2F2" w:themeFill="background1" w:themeFillShade="F2"/>
          </w:tcPr>
          <w:p w14:paraId="24DF7D3F" w14:textId="77777777" w:rsidR="00F70F2C" w:rsidRPr="006A5FCF" w:rsidRDefault="00F70F2C" w:rsidP="00F70F2C">
            <w:pPr>
              <w:pStyle w:val="ConfigWindow"/>
              <w:rPr>
                <w:color w:val="F2F2F2" w:themeColor="background1" w:themeShade="F2"/>
              </w:rPr>
            </w:pPr>
            <w:r w:rsidRPr="006A5FCF">
              <w:rPr>
                <w:color w:val="F2F2F2" w:themeColor="background1" w:themeShade="F2"/>
              </w:rPr>
              <w:t>P2P-2</w:t>
            </w:r>
          </w:p>
        </w:tc>
        <w:tc>
          <w:tcPr>
            <w:tcW w:w="3357" w:type="dxa"/>
            <w:shd w:val="clear" w:color="auto" w:fill="F2F2F2" w:themeFill="background1" w:themeFillShade="F2"/>
            <w:vAlign w:val="center"/>
          </w:tcPr>
          <w:p w14:paraId="2CD4A7D0" w14:textId="77777777" w:rsidR="00F70F2C" w:rsidRPr="00F70F2C" w:rsidRDefault="00F70F2C" w:rsidP="00F70F2C">
            <w:pPr>
              <w:pStyle w:val="TableText"/>
            </w:pPr>
            <w:r w:rsidRPr="00F70F2C">
              <w:t>S0/1/1</w:t>
            </w:r>
          </w:p>
        </w:tc>
        <w:tc>
          <w:tcPr>
            <w:tcW w:w="3357" w:type="dxa"/>
            <w:shd w:val="clear" w:color="auto" w:fill="F2F2F2" w:themeFill="background1" w:themeFillShade="F2"/>
            <w:vAlign w:val="center"/>
          </w:tcPr>
          <w:p w14:paraId="7536ACCD" w14:textId="77777777" w:rsidR="00F70F2C" w:rsidRPr="00F70F2C" w:rsidRDefault="00F70F2C" w:rsidP="00F70F2C">
            <w:pPr>
              <w:pStyle w:val="TableText"/>
            </w:pPr>
            <w:r w:rsidRPr="00F70F2C">
              <w:t>10.0.0.5/30</w:t>
            </w:r>
          </w:p>
        </w:tc>
      </w:tr>
      <w:tr w:rsidR="00F70F2C" w:rsidRPr="00A1572E" w14:paraId="0AF6FD56" w14:textId="77777777" w:rsidTr="00194D56">
        <w:trPr>
          <w:trHeight w:val="432"/>
          <w:jc w:val="center"/>
        </w:trPr>
        <w:tc>
          <w:tcPr>
            <w:tcW w:w="3356" w:type="dxa"/>
            <w:tcBorders>
              <w:top w:val="nil"/>
              <w:bottom w:val="nil"/>
            </w:tcBorders>
            <w:shd w:val="clear" w:color="auto" w:fill="F2F2F2" w:themeFill="background1" w:themeFillShade="F2"/>
          </w:tcPr>
          <w:p w14:paraId="30A63E25" w14:textId="77777777" w:rsidR="00F70F2C" w:rsidRPr="006A5FCF" w:rsidRDefault="00F70F2C" w:rsidP="00F70F2C">
            <w:pPr>
              <w:pStyle w:val="ConfigWindow"/>
              <w:rPr>
                <w:color w:val="F2F2F2" w:themeColor="background1" w:themeShade="F2"/>
              </w:rPr>
            </w:pPr>
            <w:r w:rsidRPr="006A5FCF">
              <w:rPr>
                <w:color w:val="F2F2F2" w:themeColor="background1" w:themeShade="F2"/>
              </w:rPr>
              <w:t>P2P-2</w:t>
            </w:r>
          </w:p>
        </w:tc>
        <w:tc>
          <w:tcPr>
            <w:tcW w:w="3357" w:type="dxa"/>
            <w:shd w:val="clear" w:color="auto" w:fill="F2F2F2" w:themeFill="background1" w:themeFillShade="F2"/>
            <w:vAlign w:val="center"/>
          </w:tcPr>
          <w:p w14:paraId="74AADB9E" w14:textId="77777777" w:rsidR="00F70F2C" w:rsidRPr="00F70F2C" w:rsidRDefault="00F70F2C" w:rsidP="00F70F2C">
            <w:pPr>
              <w:pStyle w:val="TableText"/>
            </w:pPr>
            <w:r w:rsidRPr="00F70F2C">
              <w:t>G0/0/0</w:t>
            </w:r>
          </w:p>
        </w:tc>
        <w:tc>
          <w:tcPr>
            <w:tcW w:w="3357" w:type="dxa"/>
            <w:shd w:val="clear" w:color="auto" w:fill="F2F2F2" w:themeFill="background1" w:themeFillShade="F2"/>
            <w:vAlign w:val="center"/>
          </w:tcPr>
          <w:p w14:paraId="59B835DB" w14:textId="77777777" w:rsidR="00F70F2C" w:rsidRPr="00F70F2C" w:rsidRDefault="00F70F2C" w:rsidP="00F70F2C">
            <w:pPr>
              <w:pStyle w:val="TableText"/>
            </w:pPr>
            <w:r w:rsidRPr="00F70F2C">
              <w:t>192.168.1.1/24</w:t>
            </w:r>
          </w:p>
        </w:tc>
      </w:tr>
      <w:tr w:rsidR="00F70F2C" w:rsidRPr="00A1572E" w14:paraId="16C67984" w14:textId="77777777" w:rsidTr="00194D56">
        <w:trPr>
          <w:trHeight w:val="432"/>
          <w:jc w:val="center"/>
        </w:trPr>
        <w:tc>
          <w:tcPr>
            <w:tcW w:w="3356" w:type="dxa"/>
            <w:tcBorders>
              <w:top w:val="nil"/>
              <w:bottom w:val="single" w:sz="4" w:space="0" w:color="auto"/>
            </w:tcBorders>
            <w:shd w:val="clear" w:color="auto" w:fill="F2F2F2" w:themeFill="background1" w:themeFillShade="F2"/>
          </w:tcPr>
          <w:p w14:paraId="40617980" w14:textId="77777777" w:rsidR="00F70F2C" w:rsidRPr="006A5FCF" w:rsidRDefault="00F70F2C" w:rsidP="00F70F2C">
            <w:pPr>
              <w:pStyle w:val="ConfigWindow"/>
              <w:rPr>
                <w:color w:val="F2F2F2" w:themeColor="background1" w:themeShade="F2"/>
              </w:rPr>
            </w:pPr>
            <w:r w:rsidRPr="006A5FCF">
              <w:rPr>
                <w:color w:val="F2F2F2" w:themeColor="background1" w:themeShade="F2"/>
              </w:rPr>
              <w:t>P2P-2</w:t>
            </w:r>
          </w:p>
        </w:tc>
        <w:tc>
          <w:tcPr>
            <w:tcW w:w="3357" w:type="dxa"/>
            <w:shd w:val="clear" w:color="auto" w:fill="F2F2F2" w:themeFill="background1" w:themeFillShade="F2"/>
            <w:vAlign w:val="center"/>
          </w:tcPr>
          <w:p w14:paraId="767EF23F" w14:textId="77777777" w:rsidR="00F70F2C" w:rsidRPr="00F70F2C" w:rsidRDefault="00F70F2C" w:rsidP="00F70F2C">
            <w:pPr>
              <w:pStyle w:val="TableText"/>
            </w:pPr>
            <w:r w:rsidRPr="00F70F2C">
              <w:t>G0/0/1</w:t>
            </w:r>
          </w:p>
        </w:tc>
        <w:tc>
          <w:tcPr>
            <w:tcW w:w="3357" w:type="dxa"/>
            <w:shd w:val="clear" w:color="auto" w:fill="F2F2F2" w:themeFill="background1" w:themeFillShade="F2"/>
            <w:vAlign w:val="center"/>
          </w:tcPr>
          <w:p w14:paraId="7F20576A" w14:textId="77777777" w:rsidR="00F70F2C" w:rsidRPr="00F70F2C" w:rsidRDefault="00F70F2C" w:rsidP="00F70F2C">
            <w:pPr>
              <w:pStyle w:val="TableText"/>
            </w:pPr>
            <w:r w:rsidRPr="00F70F2C">
              <w:t>192.168.2.1/24</w:t>
            </w:r>
          </w:p>
        </w:tc>
      </w:tr>
      <w:tr w:rsidR="00F70F2C" w:rsidRPr="00A1572E" w14:paraId="46D25DE6" w14:textId="77777777" w:rsidTr="00F70F2C">
        <w:trPr>
          <w:trHeight w:val="432"/>
          <w:jc w:val="center"/>
        </w:trPr>
        <w:tc>
          <w:tcPr>
            <w:tcW w:w="3356" w:type="dxa"/>
            <w:tcBorders>
              <w:bottom w:val="nil"/>
            </w:tcBorders>
          </w:tcPr>
          <w:p w14:paraId="5730881B" w14:textId="77777777" w:rsidR="00F70F2C" w:rsidRPr="00A1572E" w:rsidRDefault="00F70F2C" w:rsidP="00284719">
            <w:pPr>
              <w:pStyle w:val="TableText"/>
            </w:pPr>
            <w:r w:rsidRPr="00A1572E">
              <w:t>P2P-3</w:t>
            </w:r>
          </w:p>
        </w:tc>
        <w:tc>
          <w:tcPr>
            <w:tcW w:w="3357" w:type="dxa"/>
            <w:vAlign w:val="center"/>
          </w:tcPr>
          <w:p w14:paraId="7BE254C3" w14:textId="77777777" w:rsidR="00F70F2C" w:rsidRPr="00F70F2C" w:rsidRDefault="00F70F2C" w:rsidP="00F70F2C">
            <w:pPr>
              <w:pStyle w:val="TableText"/>
            </w:pPr>
            <w:r w:rsidRPr="00F70F2C">
              <w:t>S0/1/0</w:t>
            </w:r>
          </w:p>
        </w:tc>
        <w:tc>
          <w:tcPr>
            <w:tcW w:w="3357" w:type="dxa"/>
            <w:vAlign w:val="center"/>
          </w:tcPr>
          <w:p w14:paraId="34DABEB1" w14:textId="77777777" w:rsidR="00F70F2C" w:rsidRPr="00F70F2C" w:rsidRDefault="00F70F2C" w:rsidP="00F70F2C">
            <w:pPr>
              <w:pStyle w:val="TableText"/>
            </w:pPr>
            <w:r w:rsidRPr="00F70F2C">
              <w:t>10.0.0.6/30</w:t>
            </w:r>
          </w:p>
        </w:tc>
      </w:tr>
      <w:tr w:rsidR="00F70F2C" w:rsidRPr="00A1572E" w14:paraId="7695A37F" w14:textId="77777777" w:rsidTr="00F70F2C">
        <w:trPr>
          <w:trHeight w:val="432"/>
          <w:jc w:val="center"/>
        </w:trPr>
        <w:tc>
          <w:tcPr>
            <w:tcW w:w="3356" w:type="dxa"/>
            <w:tcBorders>
              <w:top w:val="nil"/>
              <w:bottom w:val="nil"/>
            </w:tcBorders>
          </w:tcPr>
          <w:p w14:paraId="0F6912FB" w14:textId="77777777" w:rsidR="00F70F2C" w:rsidRPr="00A1572E" w:rsidRDefault="00F70F2C" w:rsidP="00F70F2C">
            <w:pPr>
              <w:pStyle w:val="ConfigWindow"/>
            </w:pPr>
            <w:r w:rsidRPr="00CA6D40">
              <w:t>P2P-</w:t>
            </w:r>
            <w:r>
              <w:t>3</w:t>
            </w:r>
          </w:p>
        </w:tc>
        <w:tc>
          <w:tcPr>
            <w:tcW w:w="3357" w:type="dxa"/>
            <w:vAlign w:val="center"/>
          </w:tcPr>
          <w:p w14:paraId="4D09D32B" w14:textId="77777777" w:rsidR="00F70F2C" w:rsidRPr="00F70F2C" w:rsidRDefault="00F70F2C" w:rsidP="00F70F2C">
            <w:pPr>
              <w:pStyle w:val="TableText"/>
            </w:pPr>
            <w:r w:rsidRPr="00F70F2C">
              <w:t>S0/1/1</w:t>
            </w:r>
          </w:p>
        </w:tc>
        <w:tc>
          <w:tcPr>
            <w:tcW w:w="3357" w:type="dxa"/>
            <w:vAlign w:val="center"/>
          </w:tcPr>
          <w:p w14:paraId="0CF6E401" w14:textId="77777777" w:rsidR="00F70F2C" w:rsidRPr="00F70F2C" w:rsidRDefault="00F70F2C" w:rsidP="00F70F2C">
            <w:pPr>
              <w:pStyle w:val="TableText"/>
            </w:pPr>
            <w:r w:rsidRPr="00F70F2C">
              <w:t>10.0.0.10/30</w:t>
            </w:r>
          </w:p>
        </w:tc>
      </w:tr>
      <w:tr w:rsidR="00F70F2C" w:rsidRPr="00A1572E" w14:paraId="6524A34D" w14:textId="77777777" w:rsidTr="00F70F2C">
        <w:trPr>
          <w:trHeight w:val="432"/>
          <w:jc w:val="center"/>
        </w:trPr>
        <w:tc>
          <w:tcPr>
            <w:tcW w:w="3356" w:type="dxa"/>
            <w:tcBorders>
              <w:top w:val="nil"/>
              <w:bottom w:val="single" w:sz="4" w:space="0" w:color="auto"/>
            </w:tcBorders>
          </w:tcPr>
          <w:p w14:paraId="65AE349F" w14:textId="77777777" w:rsidR="00F70F2C" w:rsidRPr="00A1572E" w:rsidRDefault="00F70F2C" w:rsidP="00F70F2C">
            <w:pPr>
              <w:pStyle w:val="ConfigWindow"/>
            </w:pPr>
            <w:r w:rsidRPr="00CA6D40">
              <w:t>P2P-</w:t>
            </w:r>
            <w:r>
              <w:t>3</w:t>
            </w:r>
          </w:p>
        </w:tc>
        <w:tc>
          <w:tcPr>
            <w:tcW w:w="3357" w:type="dxa"/>
            <w:vAlign w:val="center"/>
          </w:tcPr>
          <w:p w14:paraId="6725B0C5" w14:textId="77777777" w:rsidR="00F70F2C" w:rsidRPr="00F70F2C" w:rsidRDefault="00F70F2C" w:rsidP="00F70F2C">
            <w:pPr>
              <w:pStyle w:val="TableText"/>
            </w:pPr>
            <w:r w:rsidRPr="00F70F2C">
              <w:t>G0/0/0</w:t>
            </w:r>
          </w:p>
        </w:tc>
        <w:tc>
          <w:tcPr>
            <w:tcW w:w="3357" w:type="dxa"/>
            <w:vAlign w:val="center"/>
          </w:tcPr>
          <w:p w14:paraId="2BFB5CD2" w14:textId="77777777" w:rsidR="00F70F2C" w:rsidRPr="00F70F2C" w:rsidRDefault="00F70F2C" w:rsidP="00F70F2C">
            <w:pPr>
              <w:pStyle w:val="TableText"/>
            </w:pPr>
            <w:r w:rsidRPr="00F70F2C">
              <w:t>192.168.3.1/28</w:t>
            </w:r>
          </w:p>
        </w:tc>
      </w:tr>
      <w:tr w:rsidR="00F70F2C" w:rsidRPr="00A1572E" w14:paraId="2385A08A" w14:textId="77777777" w:rsidTr="00194D56">
        <w:trPr>
          <w:trHeight w:val="432"/>
          <w:jc w:val="center"/>
        </w:trPr>
        <w:tc>
          <w:tcPr>
            <w:tcW w:w="3356" w:type="dxa"/>
            <w:tcBorders>
              <w:bottom w:val="nil"/>
            </w:tcBorders>
            <w:shd w:val="clear" w:color="auto" w:fill="F2F2F2" w:themeFill="background1" w:themeFillShade="F2"/>
          </w:tcPr>
          <w:p w14:paraId="4999B7F5" w14:textId="77777777" w:rsidR="00F70F2C" w:rsidRPr="00A1572E" w:rsidRDefault="00F70F2C" w:rsidP="00284719">
            <w:pPr>
              <w:pStyle w:val="TableText"/>
            </w:pPr>
            <w:r w:rsidRPr="00A1572E">
              <w:t>BC-1</w:t>
            </w:r>
          </w:p>
        </w:tc>
        <w:tc>
          <w:tcPr>
            <w:tcW w:w="3357" w:type="dxa"/>
            <w:shd w:val="clear" w:color="auto" w:fill="F2F2F2" w:themeFill="background1" w:themeFillShade="F2"/>
            <w:vAlign w:val="center"/>
          </w:tcPr>
          <w:p w14:paraId="29331CEE" w14:textId="77777777" w:rsidR="00F70F2C" w:rsidRPr="00F70F2C" w:rsidRDefault="00F70F2C" w:rsidP="00F70F2C">
            <w:pPr>
              <w:pStyle w:val="TableText"/>
            </w:pPr>
            <w:r w:rsidRPr="00F70F2C">
              <w:t>S0/1/0</w:t>
            </w:r>
          </w:p>
        </w:tc>
        <w:tc>
          <w:tcPr>
            <w:tcW w:w="3357" w:type="dxa"/>
            <w:shd w:val="clear" w:color="auto" w:fill="F2F2F2" w:themeFill="background1" w:themeFillShade="F2"/>
            <w:vAlign w:val="center"/>
          </w:tcPr>
          <w:p w14:paraId="28E991A8" w14:textId="77777777" w:rsidR="00F70F2C" w:rsidRPr="00F70F2C" w:rsidRDefault="00F70F2C" w:rsidP="00F70F2C">
            <w:pPr>
              <w:pStyle w:val="TableText"/>
            </w:pPr>
            <w:r w:rsidRPr="00F70F2C">
              <w:t>10.0.0.14/30</w:t>
            </w:r>
          </w:p>
        </w:tc>
      </w:tr>
      <w:tr w:rsidR="00F70F2C" w:rsidRPr="00A1572E" w14:paraId="1121D38F" w14:textId="77777777" w:rsidTr="00194D56">
        <w:trPr>
          <w:trHeight w:val="432"/>
          <w:jc w:val="center"/>
        </w:trPr>
        <w:tc>
          <w:tcPr>
            <w:tcW w:w="3356" w:type="dxa"/>
            <w:tcBorders>
              <w:top w:val="nil"/>
              <w:bottom w:val="nil"/>
            </w:tcBorders>
            <w:shd w:val="clear" w:color="auto" w:fill="F2F2F2" w:themeFill="background1" w:themeFillShade="F2"/>
          </w:tcPr>
          <w:p w14:paraId="586CA50C" w14:textId="77777777" w:rsidR="00F70F2C" w:rsidRPr="006A5FCF" w:rsidRDefault="00F70F2C" w:rsidP="00F70F2C">
            <w:pPr>
              <w:pStyle w:val="ConfigWindow"/>
              <w:rPr>
                <w:color w:val="F2F2F2" w:themeColor="background1" w:themeShade="F2"/>
              </w:rPr>
            </w:pPr>
            <w:r w:rsidRPr="006A5FCF">
              <w:rPr>
                <w:color w:val="F2F2F2" w:themeColor="background1" w:themeShade="F2"/>
              </w:rPr>
              <w:t>BC-1</w:t>
            </w:r>
          </w:p>
        </w:tc>
        <w:tc>
          <w:tcPr>
            <w:tcW w:w="3357" w:type="dxa"/>
            <w:shd w:val="clear" w:color="auto" w:fill="F2F2F2" w:themeFill="background1" w:themeFillShade="F2"/>
            <w:vAlign w:val="center"/>
          </w:tcPr>
          <w:p w14:paraId="5B04B22C" w14:textId="77777777" w:rsidR="00F70F2C" w:rsidRPr="00F70F2C" w:rsidRDefault="00F70F2C" w:rsidP="00F70F2C">
            <w:pPr>
              <w:pStyle w:val="TableText"/>
            </w:pPr>
            <w:r w:rsidRPr="00F70F2C">
              <w:t>S0/1/1</w:t>
            </w:r>
          </w:p>
        </w:tc>
        <w:tc>
          <w:tcPr>
            <w:tcW w:w="3357" w:type="dxa"/>
            <w:shd w:val="clear" w:color="auto" w:fill="F2F2F2" w:themeFill="background1" w:themeFillShade="F2"/>
            <w:vAlign w:val="center"/>
          </w:tcPr>
          <w:p w14:paraId="5E3422A4" w14:textId="77777777" w:rsidR="00F70F2C" w:rsidRPr="00F70F2C" w:rsidRDefault="00F70F2C" w:rsidP="00F70F2C">
            <w:pPr>
              <w:pStyle w:val="TableText"/>
            </w:pPr>
            <w:r w:rsidRPr="00F70F2C">
              <w:t>64.0.100.2/30</w:t>
            </w:r>
          </w:p>
        </w:tc>
      </w:tr>
      <w:tr w:rsidR="00F70F2C" w:rsidRPr="00A1572E" w14:paraId="10CC73D5" w14:textId="77777777" w:rsidTr="00194D56">
        <w:trPr>
          <w:trHeight w:val="432"/>
          <w:jc w:val="center"/>
        </w:trPr>
        <w:tc>
          <w:tcPr>
            <w:tcW w:w="3356" w:type="dxa"/>
            <w:tcBorders>
              <w:top w:val="nil"/>
              <w:bottom w:val="single" w:sz="4" w:space="0" w:color="auto"/>
            </w:tcBorders>
            <w:shd w:val="clear" w:color="auto" w:fill="F2F2F2" w:themeFill="background1" w:themeFillShade="F2"/>
          </w:tcPr>
          <w:p w14:paraId="59BDD097" w14:textId="77777777" w:rsidR="00F70F2C" w:rsidRPr="006A5FCF" w:rsidRDefault="00F70F2C" w:rsidP="00F70F2C">
            <w:pPr>
              <w:pStyle w:val="ConfigWindow"/>
              <w:rPr>
                <w:color w:val="F2F2F2" w:themeColor="background1" w:themeShade="F2"/>
              </w:rPr>
            </w:pPr>
            <w:r w:rsidRPr="006A5FCF">
              <w:rPr>
                <w:color w:val="F2F2F2" w:themeColor="background1" w:themeShade="F2"/>
              </w:rPr>
              <w:t>BC-1</w:t>
            </w:r>
          </w:p>
        </w:tc>
        <w:tc>
          <w:tcPr>
            <w:tcW w:w="3357" w:type="dxa"/>
            <w:shd w:val="clear" w:color="auto" w:fill="F2F2F2" w:themeFill="background1" w:themeFillShade="F2"/>
            <w:vAlign w:val="center"/>
          </w:tcPr>
          <w:p w14:paraId="61F8212C" w14:textId="77777777" w:rsidR="00F70F2C" w:rsidRPr="00F70F2C" w:rsidRDefault="00F70F2C" w:rsidP="00F70F2C">
            <w:pPr>
              <w:pStyle w:val="TableText"/>
            </w:pPr>
            <w:r w:rsidRPr="00F70F2C">
              <w:t>G0/0/0</w:t>
            </w:r>
          </w:p>
        </w:tc>
        <w:tc>
          <w:tcPr>
            <w:tcW w:w="3357" w:type="dxa"/>
            <w:shd w:val="clear" w:color="auto" w:fill="F2F2F2" w:themeFill="background1" w:themeFillShade="F2"/>
            <w:vAlign w:val="center"/>
          </w:tcPr>
          <w:p w14:paraId="071D798B" w14:textId="77777777" w:rsidR="00F70F2C" w:rsidRPr="00F70F2C" w:rsidRDefault="00F70F2C" w:rsidP="00F70F2C">
            <w:pPr>
              <w:pStyle w:val="TableText"/>
            </w:pPr>
            <w:r w:rsidRPr="00F70F2C">
              <w:t>10.0.1.1/29</w:t>
            </w:r>
          </w:p>
        </w:tc>
      </w:tr>
      <w:tr w:rsidR="00F70F2C" w:rsidRPr="00A1572E" w14:paraId="6887E1F7" w14:textId="77777777" w:rsidTr="00F70F2C">
        <w:trPr>
          <w:trHeight w:val="432"/>
          <w:jc w:val="center"/>
        </w:trPr>
        <w:tc>
          <w:tcPr>
            <w:tcW w:w="3356" w:type="dxa"/>
            <w:tcBorders>
              <w:bottom w:val="nil"/>
            </w:tcBorders>
            <w:vAlign w:val="center"/>
          </w:tcPr>
          <w:p w14:paraId="0E847DE9" w14:textId="77777777" w:rsidR="00F70F2C" w:rsidRPr="00A1572E" w:rsidRDefault="00F70F2C" w:rsidP="00284719">
            <w:pPr>
              <w:pStyle w:val="TableText"/>
            </w:pPr>
            <w:r w:rsidRPr="00A1572E">
              <w:t>BC-2</w:t>
            </w:r>
          </w:p>
        </w:tc>
        <w:tc>
          <w:tcPr>
            <w:tcW w:w="3357" w:type="dxa"/>
            <w:vAlign w:val="center"/>
          </w:tcPr>
          <w:p w14:paraId="0BDF0AB8" w14:textId="77777777" w:rsidR="00F70F2C" w:rsidRPr="00F70F2C" w:rsidRDefault="00F70F2C" w:rsidP="00F70F2C">
            <w:pPr>
              <w:pStyle w:val="TableText"/>
            </w:pPr>
            <w:r w:rsidRPr="00F70F2C">
              <w:t>G0/0/0</w:t>
            </w:r>
          </w:p>
        </w:tc>
        <w:tc>
          <w:tcPr>
            <w:tcW w:w="3357" w:type="dxa"/>
            <w:vAlign w:val="center"/>
          </w:tcPr>
          <w:p w14:paraId="06AAFBBB" w14:textId="77777777" w:rsidR="00F70F2C" w:rsidRPr="00F70F2C" w:rsidRDefault="00F70F2C" w:rsidP="00F70F2C">
            <w:pPr>
              <w:pStyle w:val="TableText"/>
            </w:pPr>
            <w:r w:rsidRPr="00F70F2C">
              <w:t>192.168.4.1/30</w:t>
            </w:r>
          </w:p>
        </w:tc>
      </w:tr>
      <w:tr w:rsidR="00F70F2C" w:rsidRPr="00A1572E" w14:paraId="0562F1B1" w14:textId="77777777" w:rsidTr="00F70F2C">
        <w:trPr>
          <w:trHeight w:val="432"/>
          <w:jc w:val="center"/>
        </w:trPr>
        <w:tc>
          <w:tcPr>
            <w:tcW w:w="3356" w:type="dxa"/>
            <w:tcBorders>
              <w:top w:val="nil"/>
              <w:bottom w:val="single" w:sz="4" w:space="0" w:color="auto"/>
            </w:tcBorders>
            <w:vAlign w:val="center"/>
          </w:tcPr>
          <w:p w14:paraId="3FF4A0F0" w14:textId="77777777" w:rsidR="00F70F2C" w:rsidRPr="00A1572E" w:rsidRDefault="00F70F2C" w:rsidP="00F70F2C">
            <w:pPr>
              <w:pStyle w:val="ConfigWindow"/>
            </w:pPr>
            <w:r w:rsidRPr="006C5A50">
              <w:t>BC-</w:t>
            </w:r>
            <w:r>
              <w:t>2</w:t>
            </w:r>
          </w:p>
        </w:tc>
        <w:tc>
          <w:tcPr>
            <w:tcW w:w="3357" w:type="dxa"/>
            <w:vAlign w:val="center"/>
          </w:tcPr>
          <w:p w14:paraId="26CEF9B8" w14:textId="77777777" w:rsidR="00F70F2C" w:rsidRPr="00F70F2C" w:rsidRDefault="00F70F2C" w:rsidP="00F70F2C">
            <w:pPr>
              <w:pStyle w:val="TableText"/>
            </w:pPr>
            <w:r w:rsidRPr="00F70F2C">
              <w:t>G0/0/1</w:t>
            </w:r>
          </w:p>
        </w:tc>
        <w:tc>
          <w:tcPr>
            <w:tcW w:w="3357" w:type="dxa"/>
            <w:vAlign w:val="center"/>
          </w:tcPr>
          <w:p w14:paraId="6D4EDC36" w14:textId="77777777" w:rsidR="00F70F2C" w:rsidRPr="00F70F2C" w:rsidRDefault="00F70F2C" w:rsidP="00F70F2C">
            <w:pPr>
              <w:pStyle w:val="TableText"/>
            </w:pPr>
            <w:r w:rsidRPr="00F70F2C">
              <w:t>10.0.1.2/29</w:t>
            </w:r>
          </w:p>
        </w:tc>
      </w:tr>
      <w:tr w:rsidR="00F70F2C" w:rsidRPr="00A1572E" w14:paraId="2F34A40D" w14:textId="77777777" w:rsidTr="00194D56">
        <w:trPr>
          <w:trHeight w:val="377"/>
          <w:jc w:val="center"/>
        </w:trPr>
        <w:tc>
          <w:tcPr>
            <w:tcW w:w="3356" w:type="dxa"/>
            <w:tcBorders>
              <w:bottom w:val="nil"/>
            </w:tcBorders>
            <w:shd w:val="clear" w:color="auto" w:fill="F2F2F2" w:themeFill="background1" w:themeFillShade="F2"/>
            <w:vAlign w:val="center"/>
          </w:tcPr>
          <w:p w14:paraId="3FDEC055" w14:textId="77777777" w:rsidR="00F70F2C" w:rsidRPr="00A1572E" w:rsidRDefault="00F70F2C" w:rsidP="00284719">
            <w:pPr>
              <w:pStyle w:val="TableText"/>
            </w:pPr>
            <w:r w:rsidRPr="00A1572E">
              <w:br w:type="page"/>
              <w:t>BC-3</w:t>
            </w:r>
          </w:p>
        </w:tc>
        <w:tc>
          <w:tcPr>
            <w:tcW w:w="3357" w:type="dxa"/>
            <w:shd w:val="clear" w:color="auto" w:fill="F2F2F2" w:themeFill="background1" w:themeFillShade="F2"/>
            <w:vAlign w:val="center"/>
          </w:tcPr>
          <w:p w14:paraId="5F855D16" w14:textId="77777777" w:rsidR="00F70F2C" w:rsidRPr="00F70F2C" w:rsidRDefault="00F70F2C" w:rsidP="00F70F2C">
            <w:pPr>
              <w:pStyle w:val="TableText"/>
            </w:pPr>
            <w:r w:rsidRPr="00F70F2C">
              <w:t>G0/0/0</w:t>
            </w:r>
          </w:p>
        </w:tc>
        <w:tc>
          <w:tcPr>
            <w:tcW w:w="3357" w:type="dxa"/>
            <w:shd w:val="clear" w:color="auto" w:fill="F2F2F2" w:themeFill="background1" w:themeFillShade="F2"/>
            <w:vAlign w:val="center"/>
          </w:tcPr>
          <w:p w14:paraId="1A50F787" w14:textId="77777777" w:rsidR="00F70F2C" w:rsidRPr="00F70F2C" w:rsidRDefault="00F70F2C" w:rsidP="00F70F2C">
            <w:pPr>
              <w:pStyle w:val="TableText"/>
            </w:pPr>
            <w:r w:rsidRPr="00F70F2C">
              <w:t>192.168.5.1/24</w:t>
            </w:r>
          </w:p>
        </w:tc>
      </w:tr>
      <w:tr w:rsidR="00F70F2C" w:rsidRPr="00A1572E" w14:paraId="61C9CD57" w14:textId="77777777" w:rsidTr="00194D56">
        <w:trPr>
          <w:trHeight w:val="432"/>
          <w:jc w:val="center"/>
        </w:trPr>
        <w:tc>
          <w:tcPr>
            <w:tcW w:w="3356" w:type="dxa"/>
            <w:tcBorders>
              <w:top w:val="nil"/>
            </w:tcBorders>
            <w:shd w:val="clear" w:color="auto" w:fill="F2F2F2" w:themeFill="background1" w:themeFillShade="F2"/>
            <w:vAlign w:val="center"/>
          </w:tcPr>
          <w:p w14:paraId="11864E6F" w14:textId="77777777" w:rsidR="00F70F2C" w:rsidRPr="00A1572E" w:rsidRDefault="00F70F2C" w:rsidP="00F70F2C">
            <w:pPr>
              <w:pStyle w:val="ConfigWindow"/>
            </w:pPr>
            <w:r w:rsidRPr="006A5FCF">
              <w:rPr>
                <w:color w:val="F2F2F2" w:themeColor="background1" w:themeShade="F2"/>
              </w:rPr>
              <w:t>BC-3</w:t>
            </w:r>
          </w:p>
        </w:tc>
        <w:tc>
          <w:tcPr>
            <w:tcW w:w="3357" w:type="dxa"/>
            <w:shd w:val="clear" w:color="auto" w:fill="F2F2F2" w:themeFill="background1" w:themeFillShade="F2"/>
            <w:vAlign w:val="center"/>
          </w:tcPr>
          <w:p w14:paraId="687BA547" w14:textId="77777777" w:rsidR="00F70F2C" w:rsidRPr="00F70F2C" w:rsidRDefault="00F70F2C" w:rsidP="00F70F2C">
            <w:pPr>
              <w:pStyle w:val="TableText"/>
            </w:pPr>
            <w:r w:rsidRPr="00F70F2C">
              <w:t>G0/0/1</w:t>
            </w:r>
          </w:p>
        </w:tc>
        <w:tc>
          <w:tcPr>
            <w:tcW w:w="3357" w:type="dxa"/>
            <w:shd w:val="clear" w:color="auto" w:fill="F2F2F2" w:themeFill="background1" w:themeFillShade="F2"/>
            <w:vAlign w:val="center"/>
          </w:tcPr>
          <w:p w14:paraId="6A809465" w14:textId="77777777" w:rsidR="00F70F2C" w:rsidRPr="00F70F2C" w:rsidRDefault="00F70F2C" w:rsidP="00F70F2C">
            <w:pPr>
              <w:pStyle w:val="TableText"/>
            </w:pPr>
            <w:r w:rsidRPr="00F70F2C">
              <w:t>10.0.1.3/29</w:t>
            </w:r>
          </w:p>
        </w:tc>
      </w:tr>
      <w:tr w:rsidR="00F70F2C" w:rsidRPr="00A1572E" w14:paraId="24F111D4" w14:textId="77777777" w:rsidTr="00F70F2C">
        <w:trPr>
          <w:trHeight w:val="432"/>
          <w:jc w:val="center"/>
        </w:trPr>
        <w:tc>
          <w:tcPr>
            <w:tcW w:w="3356" w:type="dxa"/>
            <w:vAlign w:val="center"/>
          </w:tcPr>
          <w:p w14:paraId="15D77CF7" w14:textId="77777777" w:rsidR="00F70F2C" w:rsidRPr="00A1572E" w:rsidRDefault="00F70F2C" w:rsidP="00284719">
            <w:pPr>
              <w:pStyle w:val="TableText"/>
            </w:pPr>
            <w:r w:rsidRPr="00A1572E">
              <w:t>Internet Server</w:t>
            </w:r>
          </w:p>
        </w:tc>
        <w:tc>
          <w:tcPr>
            <w:tcW w:w="3357" w:type="dxa"/>
            <w:vAlign w:val="center"/>
          </w:tcPr>
          <w:p w14:paraId="06E1DAF6" w14:textId="77777777" w:rsidR="00F70F2C" w:rsidRPr="00F70F2C" w:rsidRDefault="00F70F2C" w:rsidP="00F70F2C">
            <w:pPr>
              <w:pStyle w:val="TableText"/>
            </w:pPr>
            <w:r w:rsidRPr="00F70F2C">
              <w:t>NIC</w:t>
            </w:r>
          </w:p>
        </w:tc>
        <w:tc>
          <w:tcPr>
            <w:tcW w:w="3357" w:type="dxa"/>
            <w:vAlign w:val="center"/>
          </w:tcPr>
          <w:p w14:paraId="2199D0EE" w14:textId="77777777" w:rsidR="00F70F2C" w:rsidRPr="00F70F2C" w:rsidRDefault="00F70F2C" w:rsidP="00F70F2C">
            <w:pPr>
              <w:pStyle w:val="TableText"/>
            </w:pPr>
            <w:r w:rsidRPr="00F70F2C">
              <w:t>203.0.113.100/24</w:t>
            </w:r>
          </w:p>
        </w:tc>
      </w:tr>
      <w:tr w:rsidR="00F70F2C" w:rsidRPr="00A1572E" w14:paraId="55B51962" w14:textId="77777777" w:rsidTr="00194D56">
        <w:trPr>
          <w:trHeight w:val="432"/>
          <w:jc w:val="center"/>
        </w:trPr>
        <w:tc>
          <w:tcPr>
            <w:tcW w:w="3356" w:type="dxa"/>
            <w:shd w:val="clear" w:color="auto" w:fill="F2F2F2" w:themeFill="background1" w:themeFillShade="F2"/>
            <w:vAlign w:val="center"/>
          </w:tcPr>
          <w:p w14:paraId="4F45C3E9" w14:textId="77777777" w:rsidR="00F70F2C" w:rsidRPr="00A1572E" w:rsidRDefault="00F70F2C" w:rsidP="00284719">
            <w:pPr>
              <w:pStyle w:val="TableText"/>
            </w:pPr>
            <w:r w:rsidRPr="00A1572E">
              <w:t>PC 1</w:t>
            </w:r>
          </w:p>
        </w:tc>
        <w:tc>
          <w:tcPr>
            <w:tcW w:w="3357" w:type="dxa"/>
            <w:shd w:val="clear" w:color="auto" w:fill="F2F2F2" w:themeFill="background1" w:themeFillShade="F2"/>
            <w:vAlign w:val="center"/>
          </w:tcPr>
          <w:p w14:paraId="4279AFF0" w14:textId="77777777" w:rsidR="00F70F2C" w:rsidRPr="00F70F2C" w:rsidRDefault="00F70F2C" w:rsidP="00F70F2C">
            <w:pPr>
              <w:pStyle w:val="TableText"/>
            </w:pPr>
            <w:r w:rsidRPr="00F70F2C">
              <w:t>NIC</w:t>
            </w:r>
          </w:p>
        </w:tc>
        <w:tc>
          <w:tcPr>
            <w:tcW w:w="3357" w:type="dxa"/>
            <w:shd w:val="clear" w:color="auto" w:fill="F2F2F2" w:themeFill="background1" w:themeFillShade="F2"/>
            <w:vAlign w:val="center"/>
          </w:tcPr>
          <w:p w14:paraId="515F7269" w14:textId="77777777" w:rsidR="00F70F2C" w:rsidRPr="00F70F2C" w:rsidRDefault="00F70F2C" w:rsidP="00F70F2C">
            <w:pPr>
              <w:pStyle w:val="TableText"/>
            </w:pPr>
            <w:r w:rsidRPr="00F70F2C">
              <w:t>192.168.1.10/24</w:t>
            </w:r>
          </w:p>
        </w:tc>
      </w:tr>
      <w:tr w:rsidR="00F70F2C" w:rsidRPr="00A1572E" w14:paraId="5094E185" w14:textId="77777777" w:rsidTr="00F70F2C">
        <w:trPr>
          <w:trHeight w:val="432"/>
          <w:jc w:val="center"/>
        </w:trPr>
        <w:tc>
          <w:tcPr>
            <w:tcW w:w="3356" w:type="dxa"/>
            <w:vAlign w:val="center"/>
          </w:tcPr>
          <w:p w14:paraId="1F9BAC61" w14:textId="77777777" w:rsidR="00F70F2C" w:rsidRPr="00A1572E" w:rsidRDefault="00F70F2C" w:rsidP="00284719">
            <w:pPr>
              <w:pStyle w:val="TableText"/>
            </w:pPr>
            <w:r w:rsidRPr="00A1572E">
              <w:t>Laptop 1</w:t>
            </w:r>
          </w:p>
        </w:tc>
        <w:tc>
          <w:tcPr>
            <w:tcW w:w="3357" w:type="dxa"/>
            <w:vAlign w:val="center"/>
          </w:tcPr>
          <w:p w14:paraId="3230CEAB" w14:textId="77777777" w:rsidR="00F70F2C" w:rsidRPr="00F70F2C" w:rsidRDefault="00F70F2C" w:rsidP="00F70F2C">
            <w:pPr>
              <w:pStyle w:val="TableText"/>
            </w:pPr>
            <w:r w:rsidRPr="00F70F2C">
              <w:t>NIC</w:t>
            </w:r>
          </w:p>
        </w:tc>
        <w:tc>
          <w:tcPr>
            <w:tcW w:w="3357" w:type="dxa"/>
            <w:vAlign w:val="center"/>
          </w:tcPr>
          <w:p w14:paraId="15755043" w14:textId="77777777" w:rsidR="00F70F2C" w:rsidRPr="00F70F2C" w:rsidRDefault="00F70F2C" w:rsidP="00F70F2C">
            <w:pPr>
              <w:pStyle w:val="TableText"/>
            </w:pPr>
            <w:r w:rsidRPr="00F70F2C">
              <w:t>192.168.2.20/24</w:t>
            </w:r>
          </w:p>
        </w:tc>
      </w:tr>
      <w:tr w:rsidR="00F70F2C" w:rsidRPr="00A1572E" w14:paraId="527CAF5F" w14:textId="77777777" w:rsidTr="00194D56">
        <w:trPr>
          <w:trHeight w:val="432"/>
          <w:jc w:val="center"/>
        </w:trPr>
        <w:tc>
          <w:tcPr>
            <w:tcW w:w="3356" w:type="dxa"/>
            <w:shd w:val="clear" w:color="auto" w:fill="F2F2F2" w:themeFill="background1" w:themeFillShade="F2"/>
            <w:vAlign w:val="center"/>
          </w:tcPr>
          <w:p w14:paraId="7A9C9A95" w14:textId="77777777" w:rsidR="00F70F2C" w:rsidRPr="00A1572E" w:rsidRDefault="00F70F2C" w:rsidP="00284719">
            <w:pPr>
              <w:pStyle w:val="TableText"/>
            </w:pPr>
            <w:r w:rsidRPr="00A1572E">
              <w:t>Workgroup Server</w:t>
            </w:r>
          </w:p>
        </w:tc>
        <w:tc>
          <w:tcPr>
            <w:tcW w:w="3357" w:type="dxa"/>
            <w:shd w:val="clear" w:color="auto" w:fill="F2F2F2" w:themeFill="background1" w:themeFillShade="F2"/>
            <w:vAlign w:val="center"/>
          </w:tcPr>
          <w:p w14:paraId="64E33C37" w14:textId="77777777" w:rsidR="00F70F2C" w:rsidRPr="00F70F2C" w:rsidRDefault="00F70F2C" w:rsidP="00F70F2C">
            <w:pPr>
              <w:pStyle w:val="TableText"/>
            </w:pPr>
            <w:r w:rsidRPr="00F70F2C">
              <w:t>NIC</w:t>
            </w:r>
          </w:p>
        </w:tc>
        <w:tc>
          <w:tcPr>
            <w:tcW w:w="3357" w:type="dxa"/>
            <w:shd w:val="clear" w:color="auto" w:fill="F2F2F2" w:themeFill="background1" w:themeFillShade="F2"/>
            <w:vAlign w:val="center"/>
          </w:tcPr>
          <w:p w14:paraId="7C89EE02" w14:textId="77777777" w:rsidR="00F70F2C" w:rsidRPr="00F70F2C" w:rsidRDefault="00F70F2C" w:rsidP="00F70F2C">
            <w:pPr>
              <w:pStyle w:val="TableText"/>
            </w:pPr>
            <w:r w:rsidRPr="00F70F2C">
              <w:t>192.168.3.14/28</w:t>
            </w:r>
          </w:p>
        </w:tc>
      </w:tr>
      <w:tr w:rsidR="00F70F2C" w:rsidRPr="00A1572E" w14:paraId="13FA421A" w14:textId="77777777" w:rsidTr="00F70F2C">
        <w:trPr>
          <w:trHeight w:val="432"/>
          <w:jc w:val="center"/>
        </w:trPr>
        <w:tc>
          <w:tcPr>
            <w:tcW w:w="3356" w:type="dxa"/>
            <w:vAlign w:val="center"/>
          </w:tcPr>
          <w:p w14:paraId="1460B80A" w14:textId="77777777" w:rsidR="00F70F2C" w:rsidRPr="00A1572E" w:rsidRDefault="00F70F2C" w:rsidP="00284719">
            <w:pPr>
              <w:pStyle w:val="TableText"/>
            </w:pPr>
            <w:r w:rsidRPr="00A1572E">
              <w:t>PC 2</w:t>
            </w:r>
          </w:p>
        </w:tc>
        <w:tc>
          <w:tcPr>
            <w:tcW w:w="3357" w:type="dxa"/>
            <w:vAlign w:val="center"/>
          </w:tcPr>
          <w:p w14:paraId="5D811A05" w14:textId="77777777" w:rsidR="00F70F2C" w:rsidRPr="00F70F2C" w:rsidRDefault="00F70F2C" w:rsidP="00F70F2C">
            <w:pPr>
              <w:pStyle w:val="TableText"/>
            </w:pPr>
            <w:r w:rsidRPr="00F70F2C">
              <w:t>NIC</w:t>
            </w:r>
          </w:p>
        </w:tc>
        <w:tc>
          <w:tcPr>
            <w:tcW w:w="3357" w:type="dxa"/>
            <w:vAlign w:val="center"/>
          </w:tcPr>
          <w:p w14:paraId="3CD0091C" w14:textId="77777777" w:rsidR="00F70F2C" w:rsidRPr="00F70F2C" w:rsidRDefault="00F70F2C" w:rsidP="00F70F2C">
            <w:pPr>
              <w:pStyle w:val="TableText"/>
            </w:pPr>
            <w:r w:rsidRPr="00F70F2C">
              <w:t>192.168.4.40/24</w:t>
            </w:r>
          </w:p>
        </w:tc>
      </w:tr>
      <w:tr w:rsidR="00F70F2C" w:rsidRPr="00A1572E" w14:paraId="692153B8" w14:textId="77777777" w:rsidTr="00194D56">
        <w:trPr>
          <w:trHeight w:val="432"/>
          <w:jc w:val="center"/>
        </w:trPr>
        <w:tc>
          <w:tcPr>
            <w:tcW w:w="3356" w:type="dxa"/>
            <w:shd w:val="clear" w:color="auto" w:fill="F2F2F2" w:themeFill="background1" w:themeFillShade="F2"/>
            <w:vAlign w:val="center"/>
          </w:tcPr>
          <w:p w14:paraId="02C6AB80" w14:textId="77777777" w:rsidR="00F70F2C" w:rsidRPr="00A1572E" w:rsidRDefault="00F70F2C" w:rsidP="00284719">
            <w:pPr>
              <w:pStyle w:val="TableText"/>
            </w:pPr>
            <w:r w:rsidRPr="00A1572E">
              <w:t>PC 3</w:t>
            </w:r>
          </w:p>
        </w:tc>
        <w:tc>
          <w:tcPr>
            <w:tcW w:w="3357" w:type="dxa"/>
            <w:shd w:val="clear" w:color="auto" w:fill="F2F2F2" w:themeFill="background1" w:themeFillShade="F2"/>
            <w:vAlign w:val="center"/>
          </w:tcPr>
          <w:p w14:paraId="1AAE0EFD" w14:textId="77777777" w:rsidR="00F70F2C" w:rsidRPr="00F70F2C" w:rsidRDefault="00F70F2C" w:rsidP="00F70F2C">
            <w:pPr>
              <w:pStyle w:val="TableText"/>
            </w:pPr>
            <w:r w:rsidRPr="00F70F2C">
              <w:t>NIC</w:t>
            </w:r>
          </w:p>
        </w:tc>
        <w:tc>
          <w:tcPr>
            <w:tcW w:w="3357" w:type="dxa"/>
            <w:shd w:val="clear" w:color="auto" w:fill="F2F2F2" w:themeFill="background1" w:themeFillShade="F2"/>
            <w:vAlign w:val="center"/>
          </w:tcPr>
          <w:p w14:paraId="2281D050" w14:textId="77777777" w:rsidR="00F70F2C" w:rsidRPr="00F70F2C" w:rsidRDefault="00F70F2C" w:rsidP="00F70F2C">
            <w:pPr>
              <w:pStyle w:val="TableText"/>
            </w:pPr>
            <w:r w:rsidRPr="00F70F2C">
              <w:t>192.168.5.50/24</w:t>
            </w:r>
          </w:p>
        </w:tc>
      </w:tr>
    </w:tbl>
    <w:p w14:paraId="3E959EB3" w14:textId="77777777" w:rsidR="00F70F2C" w:rsidRPr="00A1572E" w:rsidRDefault="00F70F2C" w:rsidP="00F70F2C">
      <w:pPr>
        <w:pStyle w:val="Heading1"/>
        <w:numPr>
          <w:ilvl w:val="0"/>
          <w:numId w:val="0"/>
        </w:numPr>
      </w:pPr>
      <w:r w:rsidRPr="00A1572E">
        <w:t>Objectives</w:t>
      </w:r>
    </w:p>
    <w:p w14:paraId="0CF5FF3D" w14:textId="77777777" w:rsidR="00F70F2C" w:rsidRPr="00A1572E" w:rsidRDefault="00F70F2C" w:rsidP="00F70F2C">
      <w:pPr>
        <w:pStyle w:val="BodyTextL25"/>
      </w:pPr>
      <w:r w:rsidRPr="00A1572E">
        <w:t>Implement single-area OSPFv2 in both point-to-point and broadcast multiaccess networks.</w:t>
      </w:r>
    </w:p>
    <w:p w14:paraId="544D8234" w14:textId="77777777" w:rsidR="00F70F2C" w:rsidRPr="00A1572E" w:rsidRDefault="00F70F2C" w:rsidP="00F70F2C">
      <w:pPr>
        <w:pStyle w:val="Heading1"/>
        <w:numPr>
          <w:ilvl w:val="0"/>
          <w:numId w:val="0"/>
        </w:numPr>
      </w:pPr>
      <w:r w:rsidRPr="00A1572E">
        <w:lastRenderedPageBreak/>
        <w:t>Background</w:t>
      </w:r>
    </w:p>
    <w:p w14:paraId="3C88E3D3" w14:textId="77777777" w:rsidR="00F70F2C" w:rsidRPr="00A1572E" w:rsidRDefault="00F70F2C" w:rsidP="00F70F2C">
      <w:pPr>
        <w:pStyle w:val="BodyTextL25"/>
      </w:pPr>
      <w:r w:rsidRPr="00A1572E">
        <w:t xml:space="preserve">You are helping a network engineer test an OSPF set up by building the network in the lab where you work. You have interconnected the devices and configured the interfaces and have connectivity within the local LANs. Your job is to complete the OSPF configuration according to the requirements left by the engineer. </w:t>
      </w:r>
    </w:p>
    <w:p w14:paraId="6A98F4CF" w14:textId="77777777" w:rsidR="00F70F2C" w:rsidRPr="00A1572E" w:rsidRDefault="00F70F2C" w:rsidP="00F70F2C">
      <w:pPr>
        <w:pStyle w:val="BodyTextL25"/>
      </w:pPr>
      <w:r w:rsidRPr="00A1572E">
        <w:t xml:space="preserve">Use the information provided and the list of requirements to configure the test network. When the task has been successfully completed, all hosts should be able to ping the </w:t>
      </w:r>
      <w:r>
        <w:t>i</w:t>
      </w:r>
      <w:r w:rsidRPr="00A1572E">
        <w:t xml:space="preserve">nternet </w:t>
      </w:r>
      <w:r>
        <w:t>s</w:t>
      </w:r>
      <w:r w:rsidRPr="00A1572E">
        <w:t>erver.</w:t>
      </w:r>
    </w:p>
    <w:p w14:paraId="08F49D44" w14:textId="77777777" w:rsidR="00F70F2C" w:rsidRPr="00A1572E" w:rsidRDefault="00F70F2C" w:rsidP="00F70F2C">
      <w:pPr>
        <w:pStyle w:val="Heading1"/>
        <w:numPr>
          <w:ilvl w:val="0"/>
          <w:numId w:val="0"/>
        </w:numPr>
      </w:pPr>
      <w:r w:rsidRPr="00A1572E">
        <w:t>Instructions</w:t>
      </w:r>
    </w:p>
    <w:p w14:paraId="2B41FB0B" w14:textId="77777777" w:rsidR="00F70F2C" w:rsidRPr="00A1572E" w:rsidRDefault="00F70F2C" w:rsidP="00F70F2C">
      <w:pPr>
        <w:pStyle w:val="BodyTextL25"/>
      </w:pPr>
      <w:r w:rsidRPr="00A1572E">
        <w:t>Configure the network to meet the requirements.</w:t>
      </w:r>
    </w:p>
    <w:p w14:paraId="1D489776" w14:textId="77777777" w:rsidR="00F70F2C" w:rsidRPr="00A1572E" w:rsidRDefault="00F70F2C" w:rsidP="00F70F2C">
      <w:pPr>
        <w:pStyle w:val="Heading1"/>
        <w:numPr>
          <w:ilvl w:val="0"/>
          <w:numId w:val="0"/>
        </w:numPr>
      </w:pPr>
      <w:r w:rsidRPr="00A1572E">
        <w:t>Requirements</w:t>
      </w:r>
    </w:p>
    <w:p w14:paraId="04E741C5" w14:textId="77777777" w:rsidR="00F70F2C" w:rsidRPr="00A1572E" w:rsidRDefault="00F70F2C" w:rsidP="00F70F2C">
      <w:pPr>
        <w:pStyle w:val="BodyTextL25"/>
      </w:pPr>
      <w:r w:rsidRPr="00A1572E">
        <w:t xml:space="preserve">Use process ID 10 for OSPF activation on all routers. </w:t>
      </w:r>
    </w:p>
    <w:p w14:paraId="36D2C303" w14:textId="77777777" w:rsidR="00F70F2C" w:rsidRPr="00A1572E" w:rsidRDefault="00F70F2C" w:rsidP="00F70F2C">
      <w:pPr>
        <w:pStyle w:val="Bulletlevel1"/>
        <w:spacing w:before="60" w:after="60" w:line="276" w:lineRule="auto"/>
      </w:pPr>
      <w:r w:rsidRPr="00A1572E">
        <w:t xml:space="preserve">Activate OSPF using network statements and inverse masks on the routers in the </w:t>
      </w:r>
      <w:r>
        <w:t>H</w:t>
      </w:r>
      <w:r w:rsidRPr="00A1572E">
        <w:t>eadquarters network.</w:t>
      </w:r>
    </w:p>
    <w:p w14:paraId="4E901684" w14:textId="77777777" w:rsidR="00F70F2C" w:rsidRPr="00A1572E" w:rsidRDefault="00F70F2C" w:rsidP="00F70F2C">
      <w:pPr>
        <w:pStyle w:val="Bulletlevel1"/>
        <w:spacing w:before="60" w:after="60" w:line="276" w:lineRule="auto"/>
      </w:pPr>
      <w:r w:rsidRPr="00A1572E">
        <w:t>Activate OSPF by configuring the interfaces of the network devices in the Data Service network, where required.</w:t>
      </w:r>
    </w:p>
    <w:p w14:paraId="08BCAA49" w14:textId="77777777" w:rsidR="00F70F2C" w:rsidRPr="00A1572E" w:rsidRDefault="00F70F2C" w:rsidP="00F70F2C">
      <w:pPr>
        <w:pStyle w:val="Bulletlevel1"/>
        <w:spacing w:before="60" w:after="60" w:line="276" w:lineRule="auto"/>
      </w:pPr>
      <w:r>
        <w:t>Configure router ID</w:t>
      </w:r>
      <w:r w:rsidRPr="00A1572E">
        <w:t>s on the multiaccess network routers as follows:</w:t>
      </w:r>
    </w:p>
    <w:p w14:paraId="48DD6E50" w14:textId="77777777" w:rsidR="00F70F2C" w:rsidRPr="00A1572E" w:rsidRDefault="00F70F2C" w:rsidP="00F70F2C">
      <w:pPr>
        <w:pStyle w:val="Bulletlevel2"/>
        <w:numPr>
          <w:ilvl w:val="1"/>
          <w:numId w:val="1"/>
        </w:numPr>
        <w:spacing w:before="60" w:after="60" w:line="276" w:lineRule="auto"/>
      </w:pPr>
      <w:r w:rsidRPr="00A1572E">
        <w:t>BC-1: 6.6.6.6</w:t>
      </w:r>
    </w:p>
    <w:p w14:paraId="71DDCAF3" w14:textId="77777777" w:rsidR="00F70F2C" w:rsidRPr="00A1572E" w:rsidRDefault="00F70F2C" w:rsidP="00F70F2C">
      <w:pPr>
        <w:pStyle w:val="Bulletlevel2"/>
        <w:numPr>
          <w:ilvl w:val="1"/>
          <w:numId w:val="1"/>
        </w:numPr>
        <w:spacing w:before="60" w:after="60" w:line="276" w:lineRule="auto"/>
      </w:pPr>
      <w:r w:rsidRPr="00A1572E">
        <w:t>BC-2: 5.5.5.5</w:t>
      </w:r>
    </w:p>
    <w:p w14:paraId="64BFCEF3" w14:textId="77777777" w:rsidR="00F70F2C" w:rsidRPr="00A1572E" w:rsidRDefault="00F70F2C" w:rsidP="00F70F2C">
      <w:pPr>
        <w:pStyle w:val="Bulletlevel2"/>
        <w:numPr>
          <w:ilvl w:val="1"/>
          <w:numId w:val="1"/>
        </w:numPr>
        <w:spacing w:before="60" w:after="60" w:line="276" w:lineRule="auto"/>
      </w:pPr>
      <w:r w:rsidRPr="00A1572E">
        <w:t>BC-3: 4.4.4.4</w:t>
      </w:r>
    </w:p>
    <w:p w14:paraId="2D733817" w14:textId="77777777" w:rsidR="00F70F2C" w:rsidRPr="00A1572E" w:rsidRDefault="00F70F2C" w:rsidP="00F70F2C">
      <w:pPr>
        <w:pStyle w:val="Bulletlevel1"/>
        <w:spacing w:before="60" w:after="60" w:line="276" w:lineRule="auto"/>
      </w:pPr>
      <w:r w:rsidRPr="00A1572E">
        <w:t>Configure OSPF so that routing updates are not sent into networks where they are not required.</w:t>
      </w:r>
    </w:p>
    <w:p w14:paraId="383B8ED7" w14:textId="77777777" w:rsidR="00F70F2C" w:rsidRPr="00A1572E" w:rsidRDefault="00F70F2C" w:rsidP="00F70F2C">
      <w:pPr>
        <w:pStyle w:val="Bulletlevel1"/>
        <w:spacing w:before="60" w:after="60" w:line="276" w:lineRule="auto"/>
      </w:pPr>
      <w:r w:rsidRPr="00A1572E">
        <w:t xml:space="preserve">Configure router BC-1 with the highest OSPF interface priority so that it will always be the </w:t>
      </w:r>
      <w:r>
        <w:t>designated router</w:t>
      </w:r>
      <w:r w:rsidRPr="00A1572E">
        <w:t xml:space="preserve"> of the multiaccess network.</w:t>
      </w:r>
    </w:p>
    <w:p w14:paraId="5FE3A8B1" w14:textId="77777777" w:rsidR="00F70F2C" w:rsidRPr="00A1572E" w:rsidRDefault="00F70F2C" w:rsidP="00F70F2C">
      <w:pPr>
        <w:pStyle w:val="Bulletlevel1"/>
        <w:spacing w:before="60" w:after="60" w:line="276" w:lineRule="auto"/>
      </w:pPr>
      <w:r w:rsidRPr="00A1572E">
        <w:t>Configure a default route to the ISP cloud using the exit interface command argument.</w:t>
      </w:r>
    </w:p>
    <w:p w14:paraId="3BCB7F4B" w14:textId="77777777" w:rsidR="00F70F2C" w:rsidRPr="00A1572E" w:rsidRDefault="00F70F2C" w:rsidP="00F70F2C">
      <w:pPr>
        <w:pStyle w:val="Bulletlevel1"/>
        <w:spacing w:before="60" w:after="60" w:line="276" w:lineRule="auto"/>
      </w:pPr>
      <w:r w:rsidRPr="00A1572E">
        <w:t>Automatically distribute the default route to all routers in the network.</w:t>
      </w:r>
    </w:p>
    <w:p w14:paraId="08DF36CB" w14:textId="77777777" w:rsidR="00F70F2C" w:rsidRPr="00A1572E" w:rsidRDefault="00F70F2C" w:rsidP="00F70F2C">
      <w:pPr>
        <w:pStyle w:val="Bulletlevel1"/>
        <w:spacing w:before="60" w:after="60" w:line="276" w:lineRule="auto"/>
      </w:pPr>
      <w:r w:rsidRPr="00A1572E">
        <w:t>Configure the OSPF routers so that the Gigabit Ethernet interface cost will be 10 and the Fast Ethernet cost will be 100.</w:t>
      </w:r>
    </w:p>
    <w:p w14:paraId="7645B55A" w14:textId="77777777" w:rsidR="00F70F2C" w:rsidRPr="00A1572E" w:rsidRDefault="00F70F2C" w:rsidP="00F70F2C">
      <w:pPr>
        <w:pStyle w:val="Bulletlevel1"/>
        <w:spacing w:before="60" w:after="60" w:line="276" w:lineRule="auto"/>
      </w:pPr>
      <w:r w:rsidRPr="00A1572E">
        <w:t xml:space="preserve">Configure the OSPF cost value of P2P-1 interface </w:t>
      </w:r>
      <w:r>
        <w:t>Serial</w:t>
      </w:r>
      <w:r w:rsidRPr="00A1572E">
        <w:t>0/1/1 to 50</w:t>
      </w:r>
      <w:r>
        <w:t>.</w:t>
      </w:r>
    </w:p>
    <w:p w14:paraId="6B4B32F5" w14:textId="77777777" w:rsidR="00F70F2C" w:rsidRPr="00A1572E" w:rsidRDefault="00F70F2C" w:rsidP="00F70F2C">
      <w:pPr>
        <w:pStyle w:val="Bulletlevel1"/>
        <w:spacing w:before="60" w:after="60" w:line="276" w:lineRule="auto"/>
      </w:pPr>
      <w:r w:rsidRPr="00A1572E">
        <w:t>Configure the hello and dead timer values on the interfaces that connect P2P-1 and BC-1 to be twice the default values.</w:t>
      </w:r>
    </w:p>
    <w:p w14:paraId="3EEEC52F" w14:textId="77777777" w:rsidR="00F70F2C" w:rsidRPr="00F70F2C" w:rsidRDefault="00F70F2C" w:rsidP="00F70F2C">
      <w:pPr>
        <w:pStyle w:val="ConfigWindow"/>
      </w:pPr>
      <w:r w:rsidRPr="00F70F2C">
        <w:t>End of document</w:t>
      </w:r>
    </w:p>
    <w:sectPr w:rsidR="00F70F2C" w:rsidRPr="00F70F2C"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6841BC" w14:textId="77777777" w:rsidR="006F6938" w:rsidRDefault="006F6938" w:rsidP="00710659">
      <w:pPr>
        <w:spacing w:after="0" w:line="240" w:lineRule="auto"/>
      </w:pPr>
      <w:r>
        <w:separator/>
      </w:r>
    </w:p>
    <w:p w14:paraId="5AAE835D" w14:textId="77777777" w:rsidR="006F6938" w:rsidRDefault="006F6938"/>
  </w:endnote>
  <w:endnote w:type="continuationSeparator" w:id="0">
    <w:p w14:paraId="38E118B7" w14:textId="77777777" w:rsidR="006F6938" w:rsidRDefault="006F6938" w:rsidP="00710659">
      <w:pPr>
        <w:spacing w:after="0" w:line="240" w:lineRule="auto"/>
      </w:pPr>
      <w:r>
        <w:continuationSeparator/>
      </w:r>
    </w:p>
    <w:p w14:paraId="2E7DED63" w14:textId="77777777" w:rsidR="006F6938" w:rsidRDefault="006F6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BE125" w14:textId="3092B276" w:rsidR="00926CB2" w:rsidRPr="00882B63" w:rsidRDefault="008E00D5"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4024">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B4024">
      <w:rPr>
        <w:b/>
        <w:noProof/>
        <w:szCs w:val="16"/>
      </w:rPr>
      <w:t>2</w:t>
    </w:r>
    <w:r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42094B" w14:textId="62F0C7A5" w:rsidR="00882B63" w:rsidRPr="00882B63" w:rsidRDefault="00882B63" w:rsidP="00E859E3">
    <w:pPr>
      <w:pStyle w:val="Footer"/>
      <w:rPr>
        <w:szCs w:val="16"/>
      </w:rPr>
    </w:pP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CB4024">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CB4024">
      <w:rPr>
        <w:b/>
        <w:noProof/>
        <w:szCs w:val="16"/>
      </w:rPr>
      <w:t>2</w:t>
    </w:r>
    <w:r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A5BE62" w14:textId="77777777" w:rsidR="006F6938" w:rsidRDefault="006F6938" w:rsidP="00710659">
      <w:pPr>
        <w:spacing w:after="0" w:line="240" w:lineRule="auto"/>
      </w:pPr>
      <w:r>
        <w:separator/>
      </w:r>
    </w:p>
    <w:p w14:paraId="6885A35F" w14:textId="77777777" w:rsidR="006F6938" w:rsidRDefault="006F6938"/>
  </w:footnote>
  <w:footnote w:type="continuationSeparator" w:id="0">
    <w:p w14:paraId="5111A083" w14:textId="77777777" w:rsidR="006F6938" w:rsidRDefault="006F6938" w:rsidP="00710659">
      <w:pPr>
        <w:spacing w:after="0" w:line="240" w:lineRule="auto"/>
      </w:pPr>
      <w:r>
        <w:continuationSeparator/>
      </w:r>
    </w:p>
    <w:p w14:paraId="2C47A6BF" w14:textId="77777777" w:rsidR="006F6938" w:rsidRDefault="006F693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D2F3847139664C3B8BD35374160304BC"/>
      </w:placeholder>
      <w:dataBinding w:prefixMappings="xmlns:ns0='http://purl.org/dc/elements/1.1/' xmlns:ns1='http://schemas.openxmlformats.org/package/2006/metadata/core-properties' " w:xpath="/ns1:coreProperties[1]/ns0:title[1]" w:storeItemID="{6C3C8BC8-F283-45AE-878A-BAB7291924A1}"/>
      <w:text/>
    </w:sdtPr>
    <w:sdtEndPr/>
    <w:sdtContent>
      <w:p w14:paraId="24DE734F" w14:textId="487976BB" w:rsidR="00926CB2" w:rsidRDefault="00CB4024" w:rsidP="008402F2">
        <w:pPr>
          <w:pStyle w:val="PageHead"/>
        </w:pPr>
        <w:r>
          <w:t>Lab 6 - Packet Tracer - Single-Area OSPFv2 Configuration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98075B" w14:textId="00BB935B" w:rsidR="00926CB2" w:rsidRDefault="00CB4024" w:rsidP="006C3FCF">
    <w:pPr>
      <w:ind w:left="-288"/>
    </w:pPr>
    <w:r>
      <w:rPr>
        <w:noProof/>
        <w:lang w:val="en-GB" w:eastAsia="zh-CN"/>
      </w:rPr>
      <w:t>CST3560 Lab 6</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50F0BA3"/>
    <w:multiLevelType w:val="hybridMultilevel"/>
    <w:tmpl w:val="679C32AE"/>
    <w:lvl w:ilvl="0" w:tplc="94F4F440">
      <w:start w:val="1"/>
      <w:numFmt w:val="bullet"/>
      <w:pStyle w:val="Webbulletslist"/>
      <w:lvlText w:val=""/>
      <w:lvlJc w:val="left"/>
      <w:pPr>
        <w:ind w:left="720" w:hanging="360"/>
      </w:pPr>
      <w:rPr>
        <w:rFonts w:ascii="Webdings" w:hAnsi="Webdings"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001"/>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D56"/>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53996"/>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5F7B"/>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456"/>
    <w:rsid w:val="003F4F0E"/>
    <w:rsid w:val="003F6096"/>
    <w:rsid w:val="003F6E06"/>
    <w:rsid w:val="00403934"/>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241E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07C0"/>
    <w:rsid w:val="006131CE"/>
    <w:rsid w:val="0061336B"/>
    <w:rsid w:val="00617D6E"/>
    <w:rsid w:val="00620ED5"/>
    <w:rsid w:val="00622D61"/>
    <w:rsid w:val="00624198"/>
    <w:rsid w:val="00636C28"/>
    <w:rsid w:val="006428E5"/>
    <w:rsid w:val="00644958"/>
    <w:rsid w:val="0065135F"/>
    <w:rsid w:val="006513FB"/>
    <w:rsid w:val="00656EEF"/>
    <w:rsid w:val="006576AF"/>
    <w:rsid w:val="00672919"/>
    <w:rsid w:val="00677544"/>
    <w:rsid w:val="00681687"/>
    <w:rsid w:val="00686295"/>
    <w:rsid w:val="00686587"/>
    <w:rsid w:val="006904CF"/>
    <w:rsid w:val="00695EE2"/>
    <w:rsid w:val="0069660B"/>
    <w:rsid w:val="006A1B33"/>
    <w:rsid w:val="006A48F1"/>
    <w:rsid w:val="006A5FCF"/>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6B06"/>
    <w:rsid w:val="006E71DF"/>
    <w:rsid w:val="006F1616"/>
    <w:rsid w:val="006F1CC4"/>
    <w:rsid w:val="006F2A86"/>
    <w:rsid w:val="006F3163"/>
    <w:rsid w:val="006F6938"/>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220B"/>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B53"/>
    <w:rsid w:val="00861C6A"/>
    <w:rsid w:val="00862961"/>
    <w:rsid w:val="00865199"/>
    <w:rsid w:val="00867EAF"/>
    <w:rsid w:val="00870763"/>
    <w:rsid w:val="008713EA"/>
    <w:rsid w:val="00873C6B"/>
    <w:rsid w:val="00880141"/>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C45CC"/>
    <w:rsid w:val="009D2C27"/>
    <w:rsid w:val="009D503E"/>
    <w:rsid w:val="009E2309"/>
    <w:rsid w:val="009E42B9"/>
    <w:rsid w:val="009E4E17"/>
    <w:rsid w:val="009E54B9"/>
    <w:rsid w:val="009F1488"/>
    <w:rsid w:val="009F4C2E"/>
    <w:rsid w:val="00A014A3"/>
    <w:rsid w:val="00A027CC"/>
    <w:rsid w:val="00A0412D"/>
    <w:rsid w:val="00A15DF0"/>
    <w:rsid w:val="00A21211"/>
    <w:rsid w:val="00A30F8A"/>
    <w:rsid w:val="00A33890"/>
    <w:rsid w:val="00A34E7F"/>
    <w:rsid w:val="00A46F0A"/>
    <w:rsid w:val="00A46F25"/>
    <w:rsid w:val="00A47CC2"/>
    <w:rsid w:val="00A502BA"/>
    <w:rsid w:val="00A56C7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06C91"/>
    <w:rsid w:val="00B1081F"/>
    <w:rsid w:val="00B2496B"/>
    <w:rsid w:val="00B27499"/>
    <w:rsid w:val="00B3010D"/>
    <w:rsid w:val="00B35151"/>
    <w:rsid w:val="00B433F2"/>
    <w:rsid w:val="00B458E8"/>
    <w:rsid w:val="00B47940"/>
    <w:rsid w:val="00B52ECA"/>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4024"/>
    <w:rsid w:val="00CB5068"/>
    <w:rsid w:val="00CB7D2B"/>
    <w:rsid w:val="00CC1C87"/>
    <w:rsid w:val="00CC3000"/>
    <w:rsid w:val="00CC4859"/>
    <w:rsid w:val="00CC7A35"/>
    <w:rsid w:val="00CD072A"/>
    <w:rsid w:val="00CD1070"/>
    <w:rsid w:val="00CD3F1D"/>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48E6"/>
    <w:rsid w:val="00DC6050"/>
    <w:rsid w:val="00DC6445"/>
    <w:rsid w:val="00DD35E1"/>
    <w:rsid w:val="00DD43EA"/>
    <w:rsid w:val="00DE6F44"/>
    <w:rsid w:val="00DF1B58"/>
    <w:rsid w:val="00E009DA"/>
    <w:rsid w:val="00E037D9"/>
    <w:rsid w:val="00E04927"/>
    <w:rsid w:val="00E05001"/>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2230"/>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4323"/>
    <w:rsid w:val="00F056E5"/>
    <w:rsid w:val="00F06FDD"/>
    <w:rsid w:val="00F10819"/>
    <w:rsid w:val="00F11219"/>
    <w:rsid w:val="00F16F35"/>
    <w:rsid w:val="00F17559"/>
    <w:rsid w:val="00F2229D"/>
    <w:rsid w:val="00F25ABB"/>
    <w:rsid w:val="00F266F0"/>
    <w:rsid w:val="00F26F62"/>
    <w:rsid w:val="00F27963"/>
    <w:rsid w:val="00F30103"/>
    <w:rsid w:val="00F30446"/>
    <w:rsid w:val="00F35796"/>
    <w:rsid w:val="00F4135D"/>
    <w:rsid w:val="00F41F1B"/>
    <w:rsid w:val="00F46BD9"/>
    <w:rsid w:val="00F60BE0"/>
    <w:rsid w:val="00F6280E"/>
    <w:rsid w:val="00F666EC"/>
    <w:rsid w:val="00F7050A"/>
    <w:rsid w:val="00F70F2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7A9107C"/>
  <w15:docId w15:val="{FD69A880-956F-4CCF-8E6D-D43480A97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semiHidden/>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semiHidden/>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107C0"/>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70F2C"/>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table" w:customStyle="1" w:styleId="TableGrid1">
    <w:name w:val="Table Grid1"/>
    <w:basedOn w:val="TableNormal"/>
    <w:next w:val="TableGrid"/>
    <w:uiPriority w:val="59"/>
    <w:rsid w:val="00F70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bbulletslist">
    <w:name w:val="Web bullets list"/>
    <w:basedOn w:val="Bulletlevel1"/>
    <w:qFormat/>
    <w:rsid w:val="00F70F2C"/>
    <w:pPr>
      <w:numPr>
        <w:numId w:val="10"/>
      </w:numPr>
      <w:spacing w:before="60" w:after="6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F3847139664C3B8BD35374160304BC"/>
        <w:category>
          <w:name w:val="General"/>
          <w:gallery w:val="placeholder"/>
        </w:category>
        <w:types>
          <w:type w:val="bbPlcHdr"/>
        </w:types>
        <w:behaviors>
          <w:behavior w:val="content"/>
        </w:behaviors>
        <w:guid w:val="{CCEFA6DE-6AE8-46CB-A69E-A677076908A4}"/>
      </w:docPartPr>
      <w:docPartBody>
        <w:p w:rsidR="006E595A" w:rsidRDefault="0096094A">
          <w:pPr>
            <w:pStyle w:val="D2F3847139664C3B8BD35374160304B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94A"/>
    <w:rsid w:val="00085A87"/>
    <w:rsid w:val="001B0C66"/>
    <w:rsid w:val="004B7DCC"/>
    <w:rsid w:val="006E595A"/>
    <w:rsid w:val="00960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2F3847139664C3B8BD35374160304BC">
    <w:name w:val="D2F3847139664C3B8BD3537416030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1656F3-FC26-45C3-8321-BC6345C8B4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2</Pages>
  <Words>379</Words>
  <Characters>2164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Packet Tracer - Single-Area OSPFv2 Configuration</vt:lpstr>
    </vt:vector>
  </TitlesOfParts>
  <Company>Cisco Systems, Inc.</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6 - Packet Tracer - Single-Area OSPFv2 Configuration</dc:title>
  <dc:creator>SP</dc:creator>
  <dc:description>2013</dc:description>
  <cp:lastModifiedBy>Yuan Roger Luo</cp:lastModifiedBy>
  <cp:revision>5</cp:revision>
  <cp:lastPrinted>2019-12-01T14:33:00Z</cp:lastPrinted>
  <dcterms:created xsi:type="dcterms:W3CDTF">2019-12-01T14:32:00Z</dcterms:created>
  <dcterms:modified xsi:type="dcterms:W3CDTF">2020-02-03T12:18:00Z</dcterms:modified>
</cp:coreProperties>
</file>