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A783F" w14:textId="4234584E" w:rsidR="004D36D7" w:rsidRPr="00FD4A68" w:rsidRDefault="00AD6F78" w:rsidP="00B47940">
      <w:pPr>
        <w:pStyle w:val="Title"/>
        <w:rPr>
          <w:rStyle w:val="LabTitleInstVersred"/>
          <w:b/>
          <w:color w:val="auto"/>
        </w:rPr>
      </w:pPr>
      <w:sdt>
        <w:sdtPr>
          <w:alias w:val="Title"/>
          <w:tag w:val=""/>
          <w:id w:val="-487021785"/>
          <w:placeholder>
            <w:docPart w:val="D05182D61BBD4CACBC5713D4C0DCC662"/>
          </w:placeholder>
          <w:dataBinding w:prefixMappings="xmlns:ns0='http://purl.org/dc/elements/1.1/' xmlns:ns1='http://schemas.openxmlformats.org/package/2006/metadata/core-properties' " w:xpath="/ns1:coreProperties[1]/ns0:title[1]" w:storeItemID="{6C3C8BC8-F283-45AE-878A-BAB7291924A1}"/>
          <w:text/>
        </w:sdtPr>
        <w:sdtEndPr/>
        <w:sdtContent>
          <w:r w:rsidRPr="00AD6F78">
            <w:t xml:space="preserve">Lab 17 - </w:t>
          </w:r>
          <w:r w:rsidR="00F03D84" w:rsidRPr="00AD6F78">
            <w:t>Packet Tracer - Configure Static NAT</w:t>
          </w:r>
        </w:sdtContent>
      </w:sdt>
    </w:p>
    <w:p w14:paraId="61540EB5" w14:textId="77777777" w:rsidR="00F03D84" w:rsidRPr="00BB73FF" w:rsidRDefault="00F03D84" w:rsidP="00F03D84">
      <w:pPr>
        <w:pStyle w:val="Heading1"/>
        <w:numPr>
          <w:ilvl w:val="0"/>
          <w:numId w:val="0"/>
        </w:numPr>
      </w:pPr>
      <w:r w:rsidRPr="00BB73FF">
        <w:t>Objective</w:t>
      </w:r>
      <w:r>
        <w:t>s</w:t>
      </w:r>
    </w:p>
    <w:p w14:paraId="70C51F7A" w14:textId="77777777" w:rsidR="00F03D84" w:rsidRDefault="00F03D84" w:rsidP="00F03D84">
      <w:pPr>
        <w:pStyle w:val="BodyTextL25Bold"/>
      </w:pPr>
      <w:r>
        <w:t>Part 1: Test Access without NAT</w:t>
      </w:r>
      <w:bookmarkStart w:id="0" w:name="_GoBack"/>
      <w:bookmarkEnd w:id="0"/>
    </w:p>
    <w:p w14:paraId="55557079" w14:textId="77777777" w:rsidR="00F03D84" w:rsidRDefault="00F03D84" w:rsidP="00F03D84">
      <w:pPr>
        <w:pStyle w:val="BodyTextL25Bold"/>
      </w:pPr>
      <w:r>
        <w:t>Part 2: Configure Static NAT</w:t>
      </w:r>
    </w:p>
    <w:p w14:paraId="49C8B430" w14:textId="77777777" w:rsidR="00F03D84" w:rsidRPr="004C0909" w:rsidRDefault="00F03D84" w:rsidP="00F03D84">
      <w:pPr>
        <w:pStyle w:val="BodyTextL25Bold"/>
      </w:pPr>
      <w:r>
        <w:t>Part 3: Test Access with NAT</w:t>
      </w:r>
    </w:p>
    <w:p w14:paraId="33B5744C" w14:textId="77777777" w:rsidR="00F03D84" w:rsidRPr="00C07FD9" w:rsidRDefault="00F03D84" w:rsidP="00F03D84">
      <w:pPr>
        <w:pStyle w:val="Heading1"/>
      </w:pPr>
      <w:r>
        <w:t>Scenario</w:t>
      </w:r>
    </w:p>
    <w:p w14:paraId="533B5FCD" w14:textId="77777777" w:rsidR="00F03D84" w:rsidRDefault="00F03D84" w:rsidP="00F03D84">
      <w:pPr>
        <w:pStyle w:val="BodyTextL25"/>
      </w:pPr>
      <w:r>
        <w:t>In IPv4 configured networks, clients and servers use private addressing. Before packets with private addressing can cross the internet, they need to be translated to public addressing. Servers that are accessed from outside the organization are usually assigned both a public and a private static IP address. In this activity, you will configure static NAT so that outside devices can access an inside server at its public address.</w:t>
      </w:r>
    </w:p>
    <w:p w14:paraId="27D70D4C" w14:textId="77777777" w:rsidR="00F03D84" w:rsidRDefault="00F03D84" w:rsidP="00F03D84">
      <w:pPr>
        <w:pStyle w:val="Heading1"/>
      </w:pPr>
      <w:r>
        <w:t>Instructions</w:t>
      </w:r>
    </w:p>
    <w:p w14:paraId="0025DD94" w14:textId="77777777" w:rsidR="00F03D84" w:rsidRDefault="00F03D84" w:rsidP="006C7A33">
      <w:pPr>
        <w:pStyle w:val="Heading2"/>
      </w:pPr>
      <w:r>
        <w:t>Test Access without NAT</w:t>
      </w:r>
    </w:p>
    <w:p w14:paraId="47B21663" w14:textId="77777777" w:rsidR="00F03D84" w:rsidRPr="002F7244" w:rsidRDefault="00F03D84" w:rsidP="006C7A33">
      <w:pPr>
        <w:pStyle w:val="Heading3"/>
      </w:pPr>
      <w:r>
        <w:t>Attempt to connect to Server1 using Simulation Mode.</w:t>
      </w:r>
    </w:p>
    <w:p w14:paraId="1611A079" w14:textId="77777777" w:rsidR="00F03D84" w:rsidRDefault="00F03D84" w:rsidP="00F03D84">
      <w:pPr>
        <w:pStyle w:val="SubStepAlpha"/>
      </w:pPr>
      <w:r>
        <w:t>Switch to Simulation mode.</w:t>
      </w:r>
    </w:p>
    <w:p w14:paraId="3D45EEEA" w14:textId="77777777" w:rsidR="00F03D84" w:rsidRDefault="00F03D84" w:rsidP="00F03D84">
      <w:pPr>
        <w:pStyle w:val="SubStepAlpha"/>
      </w:pPr>
      <w:r>
        <w:t xml:space="preserve">From </w:t>
      </w:r>
      <w:r w:rsidRPr="00C15609">
        <w:rPr>
          <w:b/>
        </w:rPr>
        <w:t>PC1</w:t>
      </w:r>
      <w:r>
        <w:t xml:space="preserve"> or </w:t>
      </w:r>
      <w:r w:rsidRPr="00C15609">
        <w:rPr>
          <w:b/>
        </w:rPr>
        <w:t>L1</w:t>
      </w:r>
      <w:r>
        <w:t xml:space="preserve">, use the Web Browser to attempt to connect to the </w:t>
      </w:r>
      <w:r>
        <w:rPr>
          <w:b/>
        </w:rPr>
        <w:t xml:space="preserve">Server1 </w:t>
      </w:r>
      <w:r>
        <w:t xml:space="preserve">web page at 172.16.16.1. Continue to click the </w:t>
      </w:r>
      <w:r>
        <w:rPr>
          <w:b/>
        </w:rPr>
        <w:t xml:space="preserve">Capture </w:t>
      </w:r>
      <w:r w:rsidRPr="004B3BBF">
        <w:rPr>
          <w:b/>
        </w:rPr>
        <w:t>Forward</w:t>
      </w:r>
      <w:r>
        <w:t xml:space="preserve"> button, notice how the packets never leave the internet cloud. </w:t>
      </w:r>
      <w:r w:rsidRPr="004B3BBF">
        <w:t>The</w:t>
      </w:r>
      <w:r>
        <w:t xml:space="preserve"> attempts should fail.</w:t>
      </w:r>
    </w:p>
    <w:p w14:paraId="3EEB603F" w14:textId="77777777" w:rsidR="00F03D84" w:rsidRDefault="00F03D84" w:rsidP="00F03D84">
      <w:pPr>
        <w:pStyle w:val="SubStepAlpha"/>
      </w:pPr>
      <w:r>
        <w:t xml:space="preserve">Exit </w:t>
      </w:r>
      <w:r>
        <w:rPr>
          <w:b/>
        </w:rPr>
        <w:t>Simulation</w:t>
      </w:r>
      <w:r>
        <w:t xml:space="preserve"> mode.</w:t>
      </w:r>
    </w:p>
    <w:p w14:paraId="66D83789" w14:textId="77777777" w:rsidR="00F03D84" w:rsidRDefault="00F03D84" w:rsidP="00F03D84">
      <w:pPr>
        <w:pStyle w:val="SubStepAlpha"/>
      </w:pPr>
      <w:r>
        <w:t xml:space="preserve">From </w:t>
      </w:r>
      <w:r w:rsidRPr="00C15609">
        <w:rPr>
          <w:b/>
        </w:rPr>
        <w:t>PC1</w:t>
      </w:r>
      <w:r>
        <w:t xml:space="preserve">, ping the </w:t>
      </w:r>
      <w:r>
        <w:rPr>
          <w:b/>
        </w:rPr>
        <w:t xml:space="preserve">R1 </w:t>
      </w:r>
      <w:r w:rsidRPr="002B4074">
        <w:t>S0/0/0</w:t>
      </w:r>
      <w:r>
        <w:t xml:space="preserve"> interface</w:t>
      </w:r>
      <w:r w:rsidR="00AC5EFD">
        <w:t xml:space="preserve"> (209.165.</w:t>
      </w:r>
      <w:r w:rsidR="003B06CA">
        <w:t>201.2)</w:t>
      </w:r>
      <w:r>
        <w:t>. The ping should succeed.</w:t>
      </w:r>
    </w:p>
    <w:p w14:paraId="0FD77D21" w14:textId="77777777" w:rsidR="00F03D84" w:rsidRDefault="00F03D84" w:rsidP="00F03D84">
      <w:pPr>
        <w:pStyle w:val="Heading3"/>
      </w:pPr>
      <w:r w:rsidRPr="00310F23">
        <w:t>View R1 routing table and running-config.</w:t>
      </w:r>
    </w:p>
    <w:p w14:paraId="58E82637" w14:textId="77777777" w:rsidR="00F03D84" w:rsidRDefault="00F03D84" w:rsidP="00F03D84">
      <w:pPr>
        <w:pStyle w:val="SubStepAlpha"/>
      </w:pPr>
      <w:r>
        <w:t xml:space="preserve">View the running configuration of </w:t>
      </w:r>
      <w:r w:rsidRPr="002B4074">
        <w:rPr>
          <w:b/>
        </w:rPr>
        <w:t>R1</w:t>
      </w:r>
      <w:r>
        <w:t>. Note that there are no commands referring to NAT. An easy way to confirm this is to issue the following command:</w:t>
      </w:r>
    </w:p>
    <w:p w14:paraId="5D0EF3E8" w14:textId="77777777" w:rsidR="009E7E45" w:rsidRDefault="009E7E45" w:rsidP="009E7E45">
      <w:pPr>
        <w:pStyle w:val="ConfigWindow"/>
      </w:pPr>
      <w:r>
        <w:t xml:space="preserve">Open </w:t>
      </w:r>
      <w:r w:rsidRPr="009E7E45">
        <w:t>configuration window</w:t>
      </w:r>
    </w:p>
    <w:p w14:paraId="21AFE2A6" w14:textId="77777777" w:rsidR="00F03D84" w:rsidRPr="004B3BBF" w:rsidRDefault="00F03D84" w:rsidP="009E7E45">
      <w:pPr>
        <w:pStyle w:val="CMD"/>
        <w:spacing w:before="0"/>
        <w:rPr>
          <w:b/>
        </w:rPr>
      </w:pPr>
      <w:r>
        <w:t xml:space="preserve">R1# </w:t>
      </w:r>
      <w:r>
        <w:rPr>
          <w:b/>
        </w:rPr>
        <w:t>show run | include nat</w:t>
      </w:r>
    </w:p>
    <w:p w14:paraId="7396CC33" w14:textId="77777777" w:rsidR="00F03D84" w:rsidRDefault="00F03D84" w:rsidP="00F03D84">
      <w:pPr>
        <w:pStyle w:val="SubStepAlpha"/>
      </w:pPr>
      <w:r>
        <w:t xml:space="preserve">Verify that the routing table does not contain entries referring to the IP network addresses for </w:t>
      </w:r>
      <w:r w:rsidRPr="002B4074">
        <w:rPr>
          <w:b/>
        </w:rPr>
        <w:t>PC1</w:t>
      </w:r>
      <w:r>
        <w:t xml:space="preserve"> and </w:t>
      </w:r>
      <w:r w:rsidRPr="002B4074">
        <w:rPr>
          <w:b/>
        </w:rPr>
        <w:t>L1</w:t>
      </w:r>
      <w:r>
        <w:t>.</w:t>
      </w:r>
    </w:p>
    <w:p w14:paraId="7B24AED2" w14:textId="77777777" w:rsidR="00F03D84" w:rsidRDefault="00F03D84" w:rsidP="00F03D84">
      <w:pPr>
        <w:pStyle w:val="SubStepAlpha"/>
      </w:pPr>
      <w:r>
        <w:t xml:space="preserve">Verify that NAT is not being used by </w:t>
      </w:r>
      <w:r w:rsidRPr="002B4074">
        <w:rPr>
          <w:b/>
        </w:rPr>
        <w:t>R1</w:t>
      </w:r>
      <w:r>
        <w:t>.</w:t>
      </w:r>
    </w:p>
    <w:p w14:paraId="49539684" w14:textId="77777777" w:rsidR="00F03D84" w:rsidRDefault="00F03D84" w:rsidP="00F03D84">
      <w:pPr>
        <w:pStyle w:val="CMD"/>
        <w:rPr>
          <w:b/>
        </w:rPr>
      </w:pPr>
      <w:r>
        <w:t xml:space="preserve">R1# </w:t>
      </w:r>
      <w:r w:rsidRPr="00A91A10">
        <w:rPr>
          <w:b/>
        </w:rPr>
        <w:t>show ip nat translations</w:t>
      </w:r>
    </w:p>
    <w:p w14:paraId="26C212E8" w14:textId="77777777" w:rsidR="009E7E45" w:rsidRPr="002F7244" w:rsidRDefault="009E7E45" w:rsidP="009E7E45">
      <w:pPr>
        <w:pStyle w:val="ConfigWindow"/>
      </w:pPr>
      <w:r>
        <w:t xml:space="preserve">Close </w:t>
      </w:r>
      <w:r w:rsidRPr="009E7E45">
        <w:t>configuration window</w:t>
      </w:r>
    </w:p>
    <w:p w14:paraId="7E5C16A9" w14:textId="77777777" w:rsidR="00F03D84" w:rsidRDefault="00F03D84" w:rsidP="009E7E45">
      <w:pPr>
        <w:pStyle w:val="Heading2"/>
        <w:spacing w:before="120"/>
      </w:pPr>
      <w:r>
        <w:t>Configure Static NAT</w:t>
      </w:r>
    </w:p>
    <w:p w14:paraId="2DDE3D11" w14:textId="77777777" w:rsidR="00F03D84" w:rsidRDefault="00F03D84" w:rsidP="00F03D84">
      <w:pPr>
        <w:pStyle w:val="Heading3"/>
      </w:pPr>
      <w:r>
        <w:t>Configure static NAT statements</w:t>
      </w:r>
      <w:r w:rsidRPr="00933F28">
        <w:t>.</w:t>
      </w:r>
    </w:p>
    <w:p w14:paraId="41D98FC4" w14:textId="77777777" w:rsidR="009E7E45" w:rsidRPr="009E7E45" w:rsidRDefault="009E7E45" w:rsidP="009E7E45">
      <w:pPr>
        <w:pStyle w:val="ConfigWindow"/>
      </w:pPr>
      <w:r>
        <w:t xml:space="preserve">Open </w:t>
      </w:r>
      <w:r w:rsidRPr="009E7E45">
        <w:t>configuration window</w:t>
      </w:r>
    </w:p>
    <w:p w14:paraId="526D1CD5" w14:textId="77777777" w:rsidR="00F03D84" w:rsidRDefault="00F03D84" w:rsidP="009E7E45">
      <w:pPr>
        <w:pStyle w:val="BodyTextL25"/>
        <w:spacing w:before="0"/>
      </w:pPr>
      <w:r>
        <w:t xml:space="preserve">Refer to the Topology. Create a static NAT translation to map the </w:t>
      </w:r>
      <w:r w:rsidRPr="002B4074">
        <w:rPr>
          <w:b/>
        </w:rPr>
        <w:t>Server1</w:t>
      </w:r>
      <w:r>
        <w:t xml:space="preserve"> inside address to its outside address.</w:t>
      </w:r>
    </w:p>
    <w:p w14:paraId="3EF7EDEC" w14:textId="77777777" w:rsidR="00F03D84" w:rsidRPr="004B3BBF" w:rsidRDefault="00F03D84" w:rsidP="00F03D84">
      <w:pPr>
        <w:pStyle w:val="CMD"/>
      </w:pPr>
      <w:r w:rsidRPr="004B3BBF">
        <w:t xml:space="preserve">R1(config)# </w:t>
      </w:r>
      <w:r w:rsidRPr="004B3BBF">
        <w:rPr>
          <w:b/>
        </w:rPr>
        <w:t>ip nat inside source static 172.16.16.1 64.100.50.1</w:t>
      </w:r>
    </w:p>
    <w:p w14:paraId="486F48B5" w14:textId="77777777" w:rsidR="00F03D84" w:rsidRDefault="00F03D84" w:rsidP="00F03D84">
      <w:pPr>
        <w:pStyle w:val="Heading3"/>
      </w:pPr>
      <w:r>
        <w:t>Configure interfaces</w:t>
      </w:r>
      <w:r w:rsidRPr="00933F28">
        <w:t>.</w:t>
      </w:r>
    </w:p>
    <w:p w14:paraId="704516A7" w14:textId="77777777" w:rsidR="00F03D84" w:rsidRDefault="00F03D84" w:rsidP="00F03D84">
      <w:pPr>
        <w:pStyle w:val="SubStepAlpha"/>
      </w:pPr>
      <w:r>
        <w:t xml:space="preserve">Configure the </w:t>
      </w:r>
      <w:r>
        <w:rPr>
          <w:b/>
        </w:rPr>
        <w:t>G0/0</w:t>
      </w:r>
      <w:r>
        <w:t xml:space="preserve"> interface as an inside interface. </w:t>
      </w:r>
    </w:p>
    <w:p w14:paraId="2582E8C6" w14:textId="77777777" w:rsidR="00F03D84" w:rsidRPr="004B3BBF" w:rsidRDefault="00F03D84" w:rsidP="00F03D84">
      <w:pPr>
        <w:pStyle w:val="CMD"/>
        <w:rPr>
          <w:b/>
        </w:rPr>
      </w:pPr>
      <w:r w:rsidRPr="004B3BBF">
        <w:lastRenderedPageBreak/>
        <w:t xml:space="preserve">R1(config)# </w:t>
      </w:r>
      <w:r w:rsidRPr="004B3BBF">
        <w:rPr>
          <w:b/>
        </w:rPr>
        <w:t>interface g0/0</w:t>
      </w:r>
    </w:p>
    <w:p w14:paraId="2A28C12F" w14:textId="77777777" w:rsidR="00F03D84" w:rsidRDefault="00F03D84" w:rsidP="00F03D84">
      <w:pPr>
        <w:pStyle w:val="CMD"/>
        <w:rPr>
          <w:b/>
        </w:rPr>
      </w:pPr>
      <w:r w:rsidRPr="004B3BBF">
        <w:t xml:space="preserve">R1(config-if)# </w:t>
      </w:r>
      <w:r w:rsidRPr="004B3BBF">
        <w:rPr>
          <w:b/>
        </w:rPr>
        <w:t>ip nat inside</w:t>
      </w:r>
    </w:p>
    <w:p w14:paraId="7887E5F6" w14:textId="77777777" w:rsidR="00F03D84" w:rsidRPr="006C7A33" w:rsidRDefault="00F03D84" w:rsidP="00F03D84">
      <w:pPr>
        <w:pStyle w:val="SubStepAlpha"/>
      </w:pPr>
      <w:r>
        <w:t>Configure the s0/0/0 public interface as an outside interface.</w:t>
      </w:r>
    </w:p>
    <w:p w14:paraId="108E0FEC" w14:textId="77777777" w:rsidR="009E7E45" w:rsidRPr="006C7A33" w:rsidRDefault="009E7E45" w:rsidP="009E7E45">
      <w:pPr>
        <w:pStyle w:val="ConfigWindow"/>
      </w:pPr>
      <w:r>
        <w:t xml:space="preserve">Close </w:t>
      </w:r>
      <w:r w:rsidRPr="009E7E45">
        <w:t>configuration window</w:t>
      </w:r>
    </w:p>
    <w:p w14:paraId="35058675" w14:textId="77777777" w:rsidR="00F03D84" w:rsidRDefault="00F03D84" w:rsidP="009E7E45">
      <w:pPr>
        <w:pStyle w:val="Heading2"/>
        <w:spacing w:before="120"/>
      </w:pPr>
      <w:r>
        <w:t>Test Access with NAT</w:t>
      </w:r>
    </w:p>
    <w:p w14:paraId="30041969" w14:textId="77777777" w:rsidR="00F03D84" w:rsidRPr="002F7244" w:rsidRDefault="00F03D84" w:rsidP="00F03D84">
      <w:pPr>
        <w:pStyle w:val="Heading3"/>
      </w:pPr>
      <w:r>
        <w:t>Verify connectivity to the Server1 web page.</w:t>
      </w:r>
    </w:p>
    <w:p w14:paraId="284FA1FE" w14:textId="77777777" w:rsidR="00F03D84" w:rsidRDefault="00F03D84" w:rsidP="00F03D84">
      <w:pPr>
        <w:pStyle w:val="SubStepAlpha"/>
      </w:pPr>
      <w:r>
        <w:t xml:space="preserve">Open the command prompt on </w:t>
      </w:r>
      <w:r w:rsidRPr="00790EBA">
        <w:rPr>
          <w:b/>
        </w:rPr>
        <w:t>PC1</w:t>
      </w:r>
      <w:r>
        <w:t xml:space="preserve"> or </w:t>
      </w:r>
      <w:r w:rsidRPr="00790EBA">
        <w:rPr>
          <w:b/>
        </w:rPr>
        <w:t>L1</w:t>
      </w:r>
      <w:r>
        <w:t xml:space="preserve">, attempt to ping the public address for </w:t>
      </w:r>
      <w:r w:rsidRPr="00790EBA">
        <w:rPr>
          <w:b/>
        </w:rPr>
        <w:t>Server1</w:t>
      </w:r>
      <w:r>
        <w:t>. Pings should succeed</w:t>
      </w:r>
      <w:r w:rsidRPr="007848D7">
        <w:t>.</w:t>
      </w:r>
    </w:p>
    <w:p w14:paraId="120666BE" w14:textId="77777777" w:rsidR="00F03D84" w:rsidRDefault="00F03D84" w:rsidP="00F03D84">
      <w:pPr>
        <w:pStyle w:val="SubStepAlpha"/>
      </w:pPr>
      <w:r>
        <w:t xml:space="preserve">Verify that both </w:t>
      </w:r>
      <w:r w:rsidRPr="00790EBA">
        <w:rPr>
          <w:b/>
        </w:rPr>
        <w:t>PC1</w:t>
      </w:r>
      <w:r>
        <w:t xml:space="preserve"> and </w:t>
      </w:r>
      <w:r w:rsidRPr="00790EBA">
        <w:rPr>
          <w:b/>
        </w:rPr>
        <w:t>L1</w:t>
      </w:r>
      <w:r>
        <w:t xml:space="preserve"> can now access the </w:t>
      </w:r>
      <w:r w:rsidRPr="00790EBA">
        <w:rPr>
          <w:b/>
        </w:rPr>
        <w:t>Server1</w:t>
      </w:r>
      <w:r>
        <w:t xml:space="preserve"> web page.</w:t>
      </w:r>
    </w:p>
    <w:p w14:paraId="1AA035DB" w14:textId="77777777" w:rsidR="00F03D84" w:rsidRDefault="00F03D84" w:rsidP="00F03D84">
      <w:pPr>
        <w:pStyle w:val="Heading3"/>
      </w:pPr>
      <w:r>
        <w:t>View NAT translations</w:t>
      </w:r>
      <w:r w:rsidRPr="00933F28">
        <w:t>.</w:t>
      </w:r>
    </w:p>
    <w:p w14:paraId="0F3EDA31" w14:textId="77777777" w:rsidR="00F03D84" w:rsidRDefault="00F03D84" w:rsidP="00F03D84">
      <w:pPr>
        <w:pStyle w:val="BodyTextL25"/>
      </w:pPr>
      <w:r>
        <w:t xml:space="preserve">Use the following commands to verify the static NAT configuration on </w:t>
      </w:r>
      <w:r>
        <w:rPr>
          <w:b/>
        </w:rPr>
        <w:t>R1</w:t>
      </w:r>
      <w:r>
        <w:t>:</w:t>
      </w:r>
    </w:p>
    <w:p w14:paraId="79455626" w14:textId="77777777" w:rsidR="009E7E45" w:rsidRDefault="009E7E45" w:rsidP="009E7E45">
      <w:pPr>
        <w:pStyle w:val="ConfigWindow"/>
      </w:pPr>
      <w:r>
        <w:t xml:space="preserve">Open </w:t>
      </w:r>
      <w:r w:rsidRPr="009E7E45">
        <w:t>configuration window</w:t>
      </w:r>
    </w:p>
    <w:p w14:paraId="7406F387" w14:textId="77777777" w:rsidR="00F03D84" w:rsidRPr="00790EBA" w:rsidRDefault="00F03D84" w:rsidP="009E7E45">
      <w:pPr>
        <w:pStyle w:val="CMD"/>
        <w:spacing w:before="0"/>
        <w:rPr>
          <w:b/>
        </w:rPr>
      </w:pPr>
      <w:r w:rsidRPr="00790EBA">
        <w:rPr>
          <w:b/>
        </w:rPr>
        <w:t>show running-config</w:t>
      </w:r>
    </w:p>
    <w:p w14:paraId="49B96878" w14:textId="77777777" w:rsidR="00F03D84" w:rsidRPr="00790EBA" w:rsidRDefault="00F03D84" w:rsidP="00F03D84">
      <w:pPr>
        <w:pStyle w:val="CMD"/>
        <w:rPr>
          <w:b/>
        </w:rPr>
      </w:pPr>
      <w:r w:rsidRPr="00790EBA">
        <w:rPr>
          <w:b/>
        </w:rPr>
        <w:t>show ip nat translations</w:t>
      </w:r>
    </w:p>
    <w:p w14:paraId="68E9A91F" w14:textId="77777777" w:rsidR="00F03D84" w:rsidRDefault="00F03D84" w:rsidP="00F03D84">
      <w:pPr>
        <w:pStyle w:val="CMD"/>
        <w:rPr>
          <w:b/>
        </w:rPr>
      </w:pPr>
      <w:r w:rsidRPr="00790EBA">
        <w:rPr>
          <w:b/>
        </w:rPr>
        <w:t>show ip nat statistics</w:t>
      </w:r>
    </w:p>
    <w:p w14:paraId="6709E8D2" w14:textId="77777777" w:rsidR="009E7E45" w:rsidRDefault="009E7E45" w:rsidP="009E7E45">
      <w:pPr>
        <w:pStyle w:val="ConfigWindow"/>
      </w:pPr>
      <w:r>
        <w:t xml:space="preserve">Close </w:t>
      </w:r>
      <w:r w:rsidRPr="009E7E45">
        <w:t>configuration window</w:t>
      </w:r>
    </w:p>
    <w:p w14:paraId="0235A2F9" w14:textId="77777777" w:rsidR="00F03D84" w:rsidRPr="003E1B97" w:rsidRDefault="00F03D84" w:rsidP="009E7E45">
      <w:pPr>
        <w:pStyle w:val="ConfigWindow"/>
      </w:pPr>
      <w:r>
        <w:t>End of document</w:t>
      </w:r>
    </w:p>
    <w:sectPr w:rsidR="00F03D84" w:rsidRPr="003E1B9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4AD34" w14:textId="77777777" w:rsidR="006159FE" w:rsidRDefault="006159FE" w:rsidP="00710659">
      <w:pPr>
        <w:spacing w:after="0" w:line="240" w:lineRule="auto"/>
      </w:pPr>
      <w:r>
        <w:separator/>
      </w:r>
    </w:p>
    <w:p w14:paraId="5E85703E" w14:textId="77777777" w:rsidR="006159FE" w:rsidRDefault="006159FE"/>
  </w:endnote>
  <w:endnote w:type="continuationSeparator" w:id="0">
    <w:p w14:paraId="402FD7E2" w14:textId="77777777" w:rsidR="006159FE" w:rsidRDefault="006159FE" w:rsidP="00710659">
      <w:pPr>
        <w:spacing w:after="0" w:line="240" w:lineRule="auto"/>
      </w:pPr>
      <w:r>
        <w:continuationSeparator/>
      </w:r>
    </w:p>
    <w:p w14:paraId="0679DF62" w14:textId="77777777" w:rsidR="006159FE" w:rsidRDefault="00615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2879" w14:textId="6FB1DB2E"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D6F7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D6F78">
      <w:rPr>
        <w:b/>
        <w:noProof/>
        <w:szCs w:val="16"/>
      </w:rPr>
      <w:t>2</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01DA4" w14:textId="7BE0B7E7"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D6F7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D6F78">
      <w:rPr>
        <w:b/>
        <w:noProof/>
        <w:szCs w:val="16"/>
      </w:rPr>
      <w:t>2</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DEE53" w14:textId="77777777" w:rsidR="006159FE" w:rsidRDefault="006159FE" w:rsidP="00710659">
      <w:pPr>
        <w:spacing w:after="0" w:line="240" w:lineRule="auto"/>
      </w:pPr>
      <w:r>
        <w:separator/>
      </w:r>
    </w:p>
    <w:p w14:paraId="392CC683" w14:textId="77777777" w:rsidR="006159FE" w:rsidRDefault="006159FE"/>
  </w:footnote>
  <w:footnote w:type="continuationSeparator" w:id="0">
    <w:p w14:paraId="05C859B3" w14:textId="77777777" w:rsidR="006159FE" w:rsidRDefault="006159FE" w:rsidP="00710659">
      <w:pPr>
        <w:spacing w:after="0" w:line="240" w:lineRule="auto"/>
      </w:pPr>
      <w:r>
        <w:continuationSeparator/>
      </w:r>
    </w:p>
    <w:p w14:paraId="7225CDCA" w14:textId="77777777" w:rsidR="006159FE" w:rsidRDefault="006159F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D05182D61BBD4CACBC5713D4C0DCC662"/>
      </w:placeholder>
      <w:dataBinding w:prefixMappings="xmlns:ns0='http://purl.org/dc/elements/1.1/' xmlns:ns1='http://schemas.openxmlformats.org/package/2006/metadata/core-properties' " w:xpath="/ns1:coreProperties[1]/ns0:title[1]" w:storeItemID="{6C3C8BC8-F283-45AE-878A-BAB7291924A1}"/>
      <w:text/>
    </w:sdtPr>
    <w:sdtEndPr/>
    <w:sdtContent>
      <w:p w14:paraId="1CC8BCE3" w14:textId="38A093A8" w:rsidR="00926CB2" w:rsidRDefault="00AD6F78" w:rsidP="008402F2">
        <w:pPr>
          <w:pStyle w:val="PageHead"/>
        </w:pPr>
        <w:r>
          <w:t>Lab 17 - Packet Tracer - Configure Static NAT</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3A604" w14:textId="62B7E678" w:rsidR="00926CB2" w:rsidRDefault="00AD6F78" w:rsidP="006C3FCF">
    <w:pPr>
      <w:ind w:left="-288"/>
    </w:pPr>
    <w:r>
      <w:rPr>
        <w:noProof/>
        <w:lang w:val="en-GB" w:eastAsia="zh-CN"/>
      </w:rPr>
      <w:t>CST3560 Lab 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13787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8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1C89"/>
    <w:rsid w:val="002768DC"/>
    <w:rsid w:val="00294C8F"/>
    <w:rsid w:val="002A0B2E"/>
    <w:rsid w:val="002A0DC1"/>
    <w:rsid w:val="002A6C56"/>
    <w:rsid w:val="002C04C4"/>
    <w:rsid w:val="002C090C"/>
    <w:rsid w:val="002C1243"/>
    <w:rsid w:val="002C1815"/>
    <w:rsid w:val="002C475E"/>
    <w:rsid w:val="002C6AD6"/>
    <w:rsid w:val="002D6C2A"/>
    <w:rsid w:val="002D7A86"/>
    <w:rsid w:val="002E2254"/>
    <w:rsid w:val="002E6DBA"/>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921"/>
    <w:rsid w:val="00390C38"/>
    <w:rsid w:val="00392748"/>
    <w:rsid w:val="00392C65"/>
    <w:rsid w:val="00392ED5"/>
    <w:rsid w:val="003A19DC"/>
    <w:rsid w:val="003A1B45"/>
    <w:rsid w:val="003A220C"/>
    <w:rsid w:val="003B06CA"/>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9FE"/>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7A33"/>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F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C32"/>
    <w:rsid w:val="00896165"/>
    <w:rsid w:val="00896681"/>
    <w:rsid w:val="008A2749"/>
    <w:rsid w:val="008A3A90"/>
    <w:rsid w:val="008A409F"/>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7E45"/>
    <w:rsid w:val="009F4C2E"/>
    <w:rsid w:val="00A014A3"/>
    <w:rsid w:val="00A027CC"/>
    <w:rsid w:val="00A0412D"/>
    <w:rsid w:val="00A15DF0"/>
    <w:rsid w:val="00A21211"/>
    <w:rsid w:val="00A30F8A"/>
    <w:rsid w:val="00A33890"/>
    <w:rsid w:val="00A34E7F"/>
    <w:rsid w:val="00A449B8"/>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EFD"/>
    <w:rsid w:val="00AC66E4"/>
    <w:rsid w:val="00AD0118"/>
    <w:rsid w:val="00AD04F2"/>
    <w:rsid w:val="00AD4578"/>
    <w:rsid w:val="00AD68E9"/>
    <w:rsid w:val="00AD6F78"/>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015"/>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3D84"/>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45F100"/>
  <w15:docId w15:val="{B4FFD66A-E03A-438F-9480-423F2E5C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C7A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449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5182D61BBD4CACBC5713D4C0DCC662"/>
        <w:category>
          <w:name w:val="General"/>
          <w:gallery w:val="placeholder"/>
        </w:category>
        <w:types>
          <w:type w:val="bbPlcHdr"/>
        </w:types>
        <w:behaviors>
          <w:behavior w:val="content"/>
        </w:behaviors>
        <w:guid w:val="{4B02C761-6E1C-4B5E-AB7F-5D3AE4DB573F}"/>
      </w:docPartPr>
      <w:docPartBody>
        <w:p w:rsidR="00CE5E06" w:rsidRDefault="00A93BC8">
          <w:pPr>
            <w:pStyle w:val="D05182D61BBD4CACBC5713D4C0DCC66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C8"/>
    <w:rsid w:val="00A93BC8"/>
    <w:rsid w:val="00CE5E06"/>
    <w:rsid w:val="00DF13B1"/>
    <w:rsid w:val="00E9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182D61BBD4CACBC5713D4C0DCC662">
    <w:name w:val="D05182D61BBD4CACBC5713D4C0DCC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93B1B2-E6C3-46B0-BCB9-3DE2C854F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Packet Tracer - Configure Static NAT</vt:lpstr>
    </vt:vector>
  </TitlesOfParts>
  <Company>Cisco Systems, Inc.</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17 - Packet Tracer - Configure Static NAT</dc:title>
  <dc:creator>SP</dc:creator>
  <dc:description>2013</dc:description>
  <cp:lastModifiedBy>Yuan Roger Luo</cp:lastModifiedBy>
  <cp:revision>4</cp:revision>
  <dcterms:created xsi:type="dcterms:W3CDTF">2019-11-30T01:00:00Z</dcterms:created>
  <dcterms:modified xsi:type="dcterms:W3CDTF">2020-02-03T13:30:00Z</dcterms:modified>
</cp:coreProperties>
</file>